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E60C0B" w:rsidRDefault="00E60C0B" w:rsidP="00297BE2"/>
    <w:p w:rsidR="00297BE2" w:rsidRPr="00297BE2" w:rsidRDefault="00364A8C" w:rsidP="00297BE2">
      <w:pPr>
        <w:jc w:val="center"/>
        <w:rPr>
          <w:b/>
          <w:sz w:val="30"/>
          <w:szCs w:val="30"/>
        </w:rPr>
      </w:pPr>
      <w:r w:rsidRPr="00364A8C">
        <w:rPr>
          <w:rFonts w:hint="eastAsia"/>
          <w:b/>
          <w:sz w:val="30"/>
          <w:szCs w:val="30"/>
        </w:rPr>
        <w:t>CAXA PLM</w:t>
      </w:r>
      <w:r w:rsidRPr="00364A8C">
        <w:rPr>
          <w:b/>
          <w:sz w:val="30"/>
          <w:szCs w:val="30"/>
        </w:rPr>
        <w:t xml:space="preserve"> </w:t>
      </w:r>
      <w:r w:rsidRPr="00364A8C">
        <w:rPr>
          <w:rFonts w:hint="eastAsia"/>
          <w:b/>
          <w:sz w:val="30"/>
          <w:szCs w:val="30"/>
        </w:rPr>
        <w:t>协同管理</w:t>
      </w:r>
      <w:r w:rsidRPr="00364A8C">
        <w:rPr>
          <w:rFonts w:hint="eastAsia"/>
          <w:b/>
          <w:sz w:val="30"/>
          <w:szCs w:val="30"/>
        </w:rPr>
        <w:t>201</w:t>
      </w:r>
      <w:r w:rsidR="00D91BCF">
        <w:rPr>
          <w:b/>
          <w:sz w:val="30"/>
          <w:szCs w:val="30"/>
        </w:rPr>
        <w:t>8</w:t>
      </w:r>
      <w:r w:rsidRPr="00364A8C">
        <w:rPr>
          <w:rFonts w:hint="eastAsia"/>
          <w:b/>
          <w:sz w:val="30"/>
          <w:szCs w:val="30"/>
        </w:rPr>
        <w:t>R1</w:t>
      </w:r>
      <w:r w:rsidRPr="00364A8C">
        <w:rPr>
          <w:b/>
          <w:sz w:val="30"/>
          <w:szCs w:val="30"/>
        </w:rPr>
        <w:t xml:space="preserve"> </w:t>
      </w:r>
      <w:r w:rsidRPr="00364A8C">
        <w:rPr>
          <w:rFonts w:hint="eastAsia"/>
          <w:b/>
          <w:sz w:val="30"/>
          <w:szCs w:val="30"/>
        </w:rPr>
        <w:t>-</w:t>
      </w:r>
      <w:r w:rsidRPr="00364A8C">
        <w:rPr>
          <w:b/>
          <w:sz w:val="30"/>
          <w:szCs w:val="30"/>
        </w:rPr>
        <w:t xml:space="preserve"> </w:t>
      </w:r>
      <w:r w:rsidRPr="00364A8C">
        <w:rPr>
          <w:rFonts w:hint="eastAsia"/>
          <w:b/>
          <w:sz w:val="30"/>
          <w:szCs w:val="30"/>
        </w:rPr>
        <w:t>图文档</w:t>
      </w:r>
      <w:r w:rsidR="00297BE2" w:rsidRPr="00297BE2">
        <w:rPr>
          <w:rFonts w:hint="eastAsia"/>
          <w:b/>
          <w:sz w:val="30"/>
          <w:szCs w:val="30"/>
        </w:rPr>
        <w:t>设计开发计划书</w:t>
      </w:r>
    </w:p>
    <w:p w:rsidR="00297BE2" w:rsidRPr="00297BE2" w:rsidRDefault="00297BE2" w:rsidP="00297BE2">
      <w:pPr>
        <w:jc w:val="center"/>
        <w:rPr>
          <w:b/>
          <w:sz w:val="30"/>
          <w:szCs w:val="30"/>
        </w:rPr>
      </w:pPr>
      <w:r w:rsidRPr="00297BE2">
        <w:rPr>
          <w:rFonts w:hint="eastAsia"/>
          <w:sz w:val="30"/>
          <w:szCs w:val="30"/>
        </w:rPr>
        <w:t>版本</w:t>
      </w:r>
      <w:r w:rsidRPr="00297BE2">
        <w:rPr>
          <w:rFonts w:hint="eastAsia"/>
          <w:b/>
          <w:sz w:val="30"/>
          <w:szCs w:val="30"/>
        </w:rPr>
        <w:t>：</w:t>
      </w:r>
      <w:r w:rsidRPr="00297BE2">
        <w:rPr>
          <w:rFonts w:hint="eastAsia"/>
          <w:sz w:val="30"/>
          <w:szCs w:val="30"/>
        </w:rPr>
        <w:t>V2</w:t>
      </w:r>
    </w:p>
    <w:p w:rsidR="00E60C0B" w:rsidRDefault="00E60C0B" w:rsidP="00297BE2"/>
    <w:p w:rsidR="00E60C0B" w:rsidRDefault="00E60C0B" w:rsidP="00297BE2"/>
    <w:p w:rsidR="00E60C0B" w:rsidRDefault="00E60C0B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297BE2" w:rsidRDefault="00297BE2" w:rsidP="00297BE2"/>
    <w:p w:rsidR="00E60C0B" w:rsidRDefault="00E60C0B" w:rsidP="00297BE2">
      <w:r>
        <w:rPr>
          <w:rFonts w:hint="eastAsia"/>
        </w:rPr>
        <w:t>修订记录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3"/>
        <w:gridCol w:w="933"/>
        <w:gridCol w:w="1701"/>
        <w:gridCol w:w="5754"/>
      </w:tblGrid>
      <w:tr w:rsidR="00E60C0B" w:rsidTr="006E1FF9">
        <w:tc>
          <w:tcPr>
            <w:tcW w:w="1443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933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754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修订内容</w:t>
            </w:r>
          </w:p>
        </w:tc>
      </w:tr>
      <w:tr w:rsidR="00E60C0B" w:rsidTr="006E1FF9">
        <w:tc>
          <w:tcPr>
            <w:tcW w:w="1443" w:type="dxa"/>
          </w:tcPr>
          <w:p w:rsidR="00E60C0B" w:rsidRDefault="00E60C0B" w:rsidP="00137572">
            <w:pPr>
              <w:widowControl/>
              <w:jc w:val="left"/>
            </w:pPr>
            <w:r>
              <w:rPr>
                <w:rFonts w:hint="eastAsia"/>
              </w:rPr>
              <w:t>201</w:t>
            </w:r>
            <w:r w:rsidR="00BD1956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80FDA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80FDA">
              <w:rPr>
                <w:rFonts w:hint="eastAsia"/>
              </w:rPr>
              <w:t>30</w:t>
            </w:r>
            <w:bookmarkStart w:id="0" w:name="_GoBack"/>
            <w:bookmarkEnd w:id="0"/>
          </w:p>
        </w:tc>
        <w:tc>
          <w:tcPr>
            <w:tcW w:w="933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V1</w:t>
            </w:r>
          </w:p>
        </w:tc>
        <w:tc>
          <w:tcPr>
            <w:tcW w:w="1701" w:type="dxa"/>
          </w:tcPr>
          <w:p w:rsidR="00E60C0B" w:rsidRDefault="00137572" w:rsidP="006E1FF9">
            <w:pPr>
              <w:widowControl/>
              <w:jc w:val="left"/>
            </w:pPr>
            <w:r>
              <w:rPr>
                <w:rFonts w:hint="eastAsia"/>
              </w:rPr>
              <w:t>刘开飞</w:t>
            </w:r>
          </w:p>
        </w:tc>
        <w:tc>
          <w:tcPr>
            <w:tcW w:w="5754" w:type="dxa"/>
          </w:tcPr>
          <w:p w:rsidR="00E60C0B" w:rsidRDefault="00E60C0B" w:rsidP="006E1FF9">
            <w:pPr>
              <w:widowControl/>
              <w:jc w:val="left"/>
            </w:pPr>
            <w:r>
              <w:rPr>
                <w:rFonts w:hint="eastAsia"/>
              </w:rPr>
              <w:t>创建文档，根据各相关要求，拟定计划并通过评审</w:t>
            </w:r>
          </w:p>
        </w:tc>
      </w:tr>
      <w:tr w:rsidR="00E60C0B" w:rsidTr="006E1FF9">
        <w:tc>
          <w:tcPr>
            <w:tcW w:w="1443" w:type="dxa"/>
          </w:tcPr>
          <w:p w:rsidR="00E60C0B" w:rsidRPr="00137572" w:rsidRDefault="00E60C0B" w:rsidP="006E1FF9">
            <w:pPr>
              <w:widowControl/>
              <w:jc w:val="left"/>
            </w:pPr>
          </w:p>
        </w:tc>
        <w:tc>
          <w:tcPr>
            <w:tcW w:w="933" w:type="dxa"/>
          </w:tcPr>
          <w:p w:rsidR="00E60C0B" w:rsidRDefault="00E60C0B" w:rsidP="006E1FF9">
            <w:pPr>
              <w:widowControl/>
              <w:jc w:val="left"/>
            </w:pPr>
          </w:p>
        </w:tc>
        <w:tc>
          <w:tcPr>
            <w:tcW w:w="1701" w:type="dxa"/>
          </w:tcPr>
          <w:p w:rsidR="00E60C0B" w:rsidRDefault="00E60C0B" w:rsidP="006E1FF9">
            <w:pPr>
              <w:widowControl/>
              <w:jc w:val="left"/>
            </w:pPr>
          </w:p>
        </w:tc>
        <w:tc>
          <w:tcPr>
            <w:tcW w:w="5754" w:type="dxa"/>
          </w:tcPr>
          <w:p w:rsidR="00E60C0B" w:rsidRDefault="00E60C0B" w:rsidP="00E60C0B">
            <w:pPr>
              <w:widowControl/>
              <w:jc w:val="left"/>
            </w:pPr>
          </w:p>
        </w:tc>
      </w:tr>
      <w:tr w:rsidR="00E60C0B" w:rsidTr="006E1FF9">
        <w:tc>
          <w:tcPr>
            <w:tcW w:w="1443" w:type="dxa"/>
          </w:tcPr>
          <w:p w:rsidR="00E60C0B" w:rsidRPr="005B6241" w:rsidRDefault="00E60C0B" w:rsidP="006E1FF9">
            <w:pPr>
              <w:widowControl/>
              <w:jc w:val="left"/>
            </w:pPr>
          </w:p>
        </w:tc>
        <w:tc>
          <w:tcPr>
            <w:tcW w:w="933" w:type="dxa"/>
          </w:tcPr>
          <w:p w:rsidR="00E60C0B" w:rsidRDefault="00E60C0B" w:rsidP="006E1FF9">
            <w:pPr>
              <w:widowControl/>
              <w:jc w:val="left"/>
            </w:pPr>
          </w:p>
        </w:tc>
        <w:tc>
          <w:tcPr>
            <w:tcW w:w="1701" w:type="dxa"/>
          </w:tcPr>
          <w:p w:rsidR="00E60C0B" w:rsidRDefault="00E60C0B" w:rsidP="006E1FF9">
            <w:pPr>
              <w:widowControl/>
              <w:jc w:val="left"/>
            </w:pPr>
          </w:p>
        </w:tc>
        <w:tc>
          <w:tcPr>
            <w:tcW w:w="5754" w:type="dxa"/>
          </w:tcPr>
          <w:p w:rsidR="00E60C0B" w:rsidRDefault="00E60C0B" w:rsidP="006E1FF9">
            <w:pPr>
              <w:widowControl/>
              <w:jc w:val="left"/>
            </w:pPr>
          </w:p>
        </w:tc>
      </w:tr>
    </w:tbl>
    <w:p w:rsidR="00E60C0B" w:rsidRDefault="00E60C0B" w:rsidP="00297BE2"/>
    <w:p w:rsidR="00297BE2" w:rsidRPr="00A50905" w:rsidRDefault="00297BE2" w:rsidP="00297BE2"/>
    <w:tbl>
      <w:tblPr>
        <w:tblW w:w="11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900"/>
        <w:gridCol w:w="2850"/>
        <w:gridCol w:w="2323"/>
        <w:gridCol w:w="992"/>
        <w:gridCol w:w="625"/>
        <w:gridCol w:w="367"/>
        <w:gridCol w:w="1418"/>
      </w:tblGrid>
      <w:tr w:rsidR="00A50905" w:rsidTr="006D67D3">
        <w:trPr>
          <w:cantSplit/>
          <w:trHeight w:val="354"/>
          <w:jc w:val="center"/>
        </w:trPr>
        <w:tc>
          <w:tcPr>
            <w:tcW w:w="2687" w:type="dxa"/>
            <w:gridSpan w:val="2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项目名称</w:t>
            </w:r>
          </w:p>
        </w:tc>
        <w:tc>
          <w:tcPr>
            <w:tcW w:w="5173" w:type="dxa"/>
            <w:gridSpan w:val="2"/>
          </w:tcPr>
          <w:p w:rsidR="00A50905" w:rsidRPr="00741144" w:rsidRDefault="00A50905" w:rsidP="0013757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CAXA </w:t>
            </w:r>
            <w:r w:rsidR="00137572">
              <w:rPr>
                <w:rFonts w:ascii="宋体" w:hAnsi="宋体" w:hint="eastAsia"/>
                <w:sz w:val="24"/>
              </w:rPr>
              <w:t>PLM</w:t>
            </w:r>
            <w:r w:rsidR="00137572">
              <w:rPr>
                <w:rFonts w:ascii="宋体" w:hAnsi="宋体"/>
                <w:sz w:val="24"/>
              </w:rPr>
              <w:t xml:space="preserve"> </w:t>
            </w:r>
            <w:r w:rsidR="00137572">
              <w:rPr>
                <w:rFonts w:ascii="宋体" w:hAnsi="宋体" w:hint="eastAsia"/>
                <w:sz w:val="24"/>
              </w:rPr>
              <w:t>协同管理</w:t>
            </w:r>
            <w:r>
              <w:rPr>
                <w:rFonts w:ascii="宋体" w:hAnsi="宋体" w:hint="eastAsia"/>
                <w:sz w:val="24"/>
              </w:rPr>
              <w:t>201</w:t>
            </w:r>
            <w:r w:rsidR="007D6B18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137572">
              <w:rPr>
                <w:rFonts w:ascii="宋体" w:hAnsi="宋体"/>
                <w:sz w:val="24"/>
              </w:rPr>
              <w:t xml:space="preserve"> </w:t>
            </w:r>
            <w:r w:rsidR="00137572">
              <w:rPr>
                <w:rFonts w:ascii="宋体" w:hAnsi="宋体" w:hint="eastAsia"/>
                <w:sz w:val="24"/>
              </w:rPr>
              <w:t>-</w:t>
            </w:r>
            <w:r w:rsidR="00137572">
              <w:rPr>
                <w:rFonts w:ascii="宋体" w:hAnsi="宋体"/>
                <w:sz w:val="24"/>
              </w:rPr>
              <w:t xml:space="preserve"> </w:t>
            </w:r>
            <w:r w:rsidR="00137572">
              <w:rPr>
                <w:rFonts w:ascii="宋体" w:hAnsi="宋体" w:hint="eastAsia"/>
                <w:sz w:val="24"/>
              </w:rPr>
              <w:t>图文档</w:t>
            </w:r>
          </w:p>
        </w:tc>
        <w:tc>
          <w:tcPr>
            <w:tcW w:w="1617" w:type="dxa"/>
            <w:gridSpan w:val="2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785" w:type="dxa"/>
            <w:gridSpan w:val="2"/>
          </w:tcPr>
          <w:p w:rsidR="00A50905" w:rsidRDefault="00A50905" w:rsidP="00E17E76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7D6B18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ED7E1E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ED7E1E">
              <w:rPr>
                <w:rFonts w:ascii="宋体" w:hAnsi="宋体" w:hint="eastAsia"/>
                <w:sz w:val="24"/>
              </w:rPr>
              <w:t>30</w:t>
            </w:r>
          </w:p>
        </w:tc>
      </w:tr>
      <w:tr w:rsidR="00A50905" w:rsidTr="006D67D3">
        <w:trPr>
          <w:cantSplit/>
          <w:trHeight w:val="487"/>
          <w:jc w:val="center"/>
        </w:trPr>
        <w:tc>
          <w:tcPr>
            <w:tcW w:w="2687" w:type="dxa"/>
            <w:gridSpan w:val="2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85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责</w:t>
            </w:r>
          </w:p>
        </w:tc>
        <w:tc>
          <w:tcPr>
            <w:tcW w:w="5725" w:type="dxa"/>
            <w:gridSpan w:val="5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设计开发人员</w:t>
            </w:r>
          </w:p>
        </w:tc>
      </w:tr>
      <w:tr w:rsidR="00A50905" w:rsidTr="006D67D3">
        <w:trPr>
          <w:jc w:val="center"/>
        </w:trPr>
        <w:tc>
          <w:tcPr>
            <w:tcW w:w="2687" w:type="dxa"/>
            <w:gridSpan w:val="2"/>
          </w:tcPr>
          <w:p w:rsidR="00A50905" w:rsidRDefault="00137572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</w:tc>
        <w:tc>
          <w:tcPr>
            <w:tcW w:w="2850" w:type="dxa"/>
          </w:tcPr>
          <w:p w:rsidR="00A50905" w:rsidRDefault="00A50905" w:rsidP="00E17E76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</w:t>
            </w:r>
            <w:r w:rsidR="00137572">
              <w:rPr>
                <w:rFonts w:ascii="宋体" w:hAnsi="宋体" w:hint="eastAsia"/>
                <w:sz w:val="24"/>
              </w:rPr>
              <w:t>图文档</w:t>
            </w:r>
            <w:r>
              <w:rPr>
                <w:rFonts w:ascii="宋体" w:hAnsi="宋体" w:hint="eastAsia"/>
                <w:sz w:val="24"/>
              </w:rPr>
              <w:t>201</w:t>
            </w:r>
            <w:r w:rsidR="007D6B18">
              <w:rPr>
                <w:rFonts w:ascii="宋体" w:hAnsi="宋体"/>
                <w:sz w:val="24"/>
              </w:rPr>
              <w:t>8</w:t>
            </w:r>
            <w:r w:rsidR="00137572">
              <w:rPr>
                <w:rFonts w:ascii="宋体" w:hAnsi="宋体" w:hint="eastAsia"/>
                <w:sz w:val="24"/>
              </w:rPr>
              <w:t>R1</w:t>
            </w:r>
            <w:r>
              <w:rPr>
                <w:rFonts w:ascii="宋体" w:hAnsi="宋体" w:hint="eastAsia"/>
                <w:sz w:val="24"/>
              </w:rPr>
              <w:t>设计、开发计划安排和执行</w:t>
            </w:r>
          </w:p>
        </w:tc>
        <w:tc>
          <w:tcPr>
            <w:tcW w:w="5725" w:type="dxa"/>
            <w:gridSpan w:val="5"/>
            <w:vMerge w:val="restart"/>
          </w:tcPr>
          <w:p w:rsidR="00A50905" w:rsidRDefault="00D04BC8" w:rsidP="00137572">
            <w:pPr>
              <w:spacing w:line="42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刘开飞、王晓勇、王义龙、王宁、魏安全、汤永浩、袁伟伟、董沛轩、潘森、花晓蕾</w:t>
            </w:r>
            <w:r w:rsidR="00F969D0">
              <w:rPr>
                <w:rFonts w:ascii="宋体" w:hAnsi="宋体" w:hint="eastAsia"/>
                <w:sz w:val="24"/>
              </w:rPr>
              <w:t>、夏必亮</w:t>
            </w:r>
          </w:p>
        </w:tc>
      </w:tr>
      <w:tr w:rsidR="00A50905" w:rsidTr="006D67D3">
        <w:trPr>
          <w:jc w:val="center"/>
        </w:trPr>
        <w:tc>
          <w:tcPr>
            <w:tcW w:w="2687" w:type="dxa"/>
            <w:gridSpan w:val="2"/>
          </w:tcPr>
          <w:p w:rsidR="00A50905" w:rsidRDefault="00D04BC8" w:rsidP="00D04BC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黄松波</w:t>
            </w:r>
            <w:r>
              <w:rPr>
                <w:rFonts w:ascii="宋体" w:hAnsi="宋体"/>
                <w:sz w:val="24"/>
              </w:rPr>
              <w:t>、</w:t>
            </w:r>
            <w:proofErr w:type="gramStart"/>
            <w:r w:rsidR="00137572">
              <w:rPr>
                <w:rFonts w:ascii="宋体" w:hAnsi="宋体" w:hint="eastAsia"/>
                <w:sz w:val="24"/>
              </w:rPr>
              <w:t>桓</w:t>
            </w:r>
            <w:proofErr w:type="gramEnd"/>
            <w:r w:rsidR="00137572">
              <w:rPr>
                <w:rFonts w:ascii="宋体" w:hAnsi="宋体" w:hint="eastAsia"/>
                <w:sz w:val="24"/>
              </w:rPr>
              <w:t>永兴</w:t>
            </w:r>
          </w:p>
        </w:tc>
        <w:tc>
          <w:tcPr>
            <w:tcW w:w="285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总体协调和工作指导</w:t>
            </w:r>
          </w:p>
        </w:tc>
        <w:tc>
          <w:tcPr>
            <w:tcW w:w="5725" w:type="dxa"/>
            <w:gridSpan w:val="5"/>
            <w:vMerge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50905" w:rsidTr="006D67D3">
        <w:trPr>
          <w:trHeight w:val="563"/>
          <w:jc w:val="center"/>
        </w:trPr>
        <w:tc>
          <w:tcPr>
            <w:tcW w:w="11262" w:type="dxa"/>
            <w:gridSpan w:val="8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资源配置（包括人员、技术支持及检测设备、经费预算分配及信息交流手段等）</w:t>
            </w:r>
          </w:p>
        </w:tc>
      </w:tr>
      <w:tr w:rsidR="00A50905" w:rsidTr="006D67D3">
        <w:trPr>
          <w:trHeight w:val="421"/>
          <w:jc w:val="center"/>
        </w:trPr>
        <w:tc>
          <w:tcPr>
            <w:tcW w:w="2687" w:type="dxa"/>
            <w:gridSpan w:val="2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阶段划分</w:t>
            </w:r>
          </w:p>
        </w:tc>
        <w:tc>
          <w:tcPr>
            <w:tcW w:w="285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2323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</w:t>
            </w:r>
          </w:p>
        </w:tc>
        <w:tc>
          <w:tcPr>
            <w:tcW w:w="992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</w:t>
            </w:r>
          </w:p>
        </w:tc>
        <w:tc>
          <w:tcPr>
            <w:tcW w:w="992" w:type="dxa"/>
            <w:gridSpan w:val="2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评审</w:t>
            </w:r>
          </w:p>
        </w:tc>
        <w:tc>
          <w:tcPr>
            <w:tcW w:w="1418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完成期限</w:t>
            </w:r>
          </w:p>
        </w:tc>
      </w:tr>
      <w:tr w:rsidR="00A50905" w:rsidTr="006D67D3">
        <w:trPr>
          <w:trHeight w:val="968"/>
          <w:jc w:val="center"/>
        </w:trPr>
        <w:tc>
          <w:tcPr>
            <w:tcW w:w="787" w:type="dxa"/>
            <w:vMerge w:val="restart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立项及开发计划</w:t>
            </w:r>
          </w:p>
        </w:tc>
        <w:tc>
          <w:tcPr>
            <w:tcW w:w="1900" w:type="dxa"/>
          </w:tcPr>
          <w:p w:rsidR="00A50905" w:rsidRPr="000C5216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公司规划</w:t>
            </w:r>
          </w:p>
        </w:tc>
        <w:tc>
          <w:tcPr>
            <w:tcW w:w="285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用户调查及公司规划</w:t>
            </w:r>
          </w:p>
        </w:tc>
        <w:tc>
          <w:tcPr>
            <w:tcW w:w="2323" w:type="dxa"/>
          </w:tcPr>
          <w:p w:rsidR="00A50905" w:rsidRDefault="00F56C0D" w:rsidP="008D582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《CAXA PLM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协同管理201</w:t>
            </w:r>
            <w:r w:rsidR="006154D4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R1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图文档</w:t>
            </w:r>
            <w:r w:rsidRPr="002B41F4">
              <w:rPr>
                <w:rFonts w:ascii="宋体" w:hAnsi="宋体" w:hint="eastAsia"/>
                <w:sz w:val="24"/>
              </w:rPr>
              <w:t>PRP.doc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A50905" w:rsidRDefault="006642E5" w:rsidP="006D67D3">
            <w:r>
              <w:rPr>
                <w:rFonts w:hint="eastAsia"/>
              </w:rPr>
              <w:t>朱士富</w:t>
            </w:r>
          </w:p>
        </w:tc>
        <w:tc>
          <w:tcPr>
            <w:tcW w:w="992" w:type="dxa"/>
            <w:gridSpan w:val="2"/>
          </w:tcPr>
          <w:p w:rsidR="00A50905" w:rsidRDefault="00F56C0D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黄松波</w:t>
            </w:r>
          </w:p>
        </w:tc>
        <w:tc>
          <w:tcPr>
            <w:tcW w:w="1418" w:type="dxa"/>
          </w:tcPr>
          <w:p w:rsidR="00A50905" w:rsidRDefault="00F56C0D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6154D4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6154D4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6154D4">
              <w:rPr>
                <w:rFonts w:ascii="宋体" w:hAnsi="宋体"/>
                <w:sz w:val="24"/>
              </w:rPr>
              <w:t>20</w:t>
            </w:r>
          </w:p>
        </w:tc>
      </w:tr>
      <w:tr w:rsidR="00A50905" w:rsidTr="006D67D3">
        <w:trPr>
          <w:trHeight w:val="840"/>
          <w:jc w:val="center"/>
        </w:trPr>
        <w:tc>
          <w:tcPr>
            <w:tcW w:w="787" w:type="dxa"/>
            <w:vMerge/>
          </w:tcPr>
          <w:p w:rsidR="00A50905" w:rsidRDefault="00A50905" w:rsidP="006D67D3">
            <w:pPr>
              <w:spacing w:line="4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A50905" w:rsidRDefault="00A50905" w:rsidP="006D67D3">
            <w:pPr>
              <w:tabs>
                <w:tab w:val="left" w:pos="142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项目启动</w:t>
            </w:r>
          </w:p>
        </w:tc>
        <w:tc>
          <w:tcPr>
            <w:tcW w:w="2850" w:type="dxa"/>
          </w:tcPr>
          <w:p w:rsidR="00A50905" w:rsidRPr="000C5216" w:rsidRDefault="00F56C0D" w:rsidP="002F7A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《CAXA PLM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协同管理201</w:t>
            </w:r>
            <w:r w:rsidR="006154D4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R1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图文档</w:t>
            </w:r>
            <w:r w:rsidRPr="002B41F4">
              <w:rPr>
                <w:rFonts w:ascii="宋体" w:hAnsi="宋体" w:hint="eastAsia"/>
                <w:sz w:val="24"/>
              </w:rPr>
              <w:t>PRP.doc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323" w:type="dxa"/>
          </w:tcPr>
          <w:p w:rsidR="00A50905" w:rsidRDefault="00F56C0D" w:rsidP="008D582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6154D4" w:rsidRPr="006154D4">
              <w:rPr>
                <w:rFonts w:ascii="宋体" w:hAnsi="宋体" w:hint="eastAsia"/>
                <w:sz w:val="24"/>
              </w:rPr>
              <w:t>CAXA PLM 协同管理2018R1 - 图文档_启动与规格评审报告.</w:t>
            </w:r>
            <w:proofErr w:type="spellStart"/>
            <w:r w:rsidR="006154D4" w:rsidRPr="006154D4">
              <w:rPr>
                <w:rFonts w:ascii="宋体" w:hAnsi="宋体" w:hint="eastAsia"/>
                <w:sz w:val="24"/>
              </w:rPr>
              <w:t>ppt</w:t>
            </w:r>
            <w:proofErr w:type="spellEnd"/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A50905" w:rsidRPr="000C5216" w:rsidRDefault="00264CCC" w:rsidP="006D67D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</w:tc>
        <w:tc>
          <w:tcPr>
            <w:tcW w:w="992" w:type="dxa"/>
            <w:gridSpan w:val="2"/>
          </w:tcPr>
          <w:p w:rsidR="00A50905" w:rsidRDefault="00264CCC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桓</w:t>
            </w:r>
            <w:proofErr w:type="gramEnd"/>
            <w:r>
              <w:rPr>
                <w:rFonts w:ascii="宋体" w:hAnsi="宋体" w:hint="eastAsia"/>
                <w:sz w:val="24"/>
              </w:rPr>
              <w:t>永兴</w:t>
            </w:r>
          </w:p>
        </w:tc>
        <w:tc>
          <w:tcPr>
            <w:tcW w:w="1418" w:type="dxa"/>
          </w:tcPr>
          <w:p w:rsidR="00A50905" w:rsidRPr="000C5216" w:rsidRDefault="00F56C0D" w:rsidP="008D582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</w:t>
            </w:r>
            <w:r w:rsidR="006154D4">
              <w:rPr>
                <w:rFonts w:ascii="宋体" w:hAnsi="宋体" w:cs="Arial"/>
                <w:sz w:val="24"/>
              </w:rPr>
              <w:t>6</w:t>
            </w:r>
            <w:r>
              <w:rPr>
                <w:rFonts w:ascii="宋体" w:hAnsi="宋体" w:cs="Arial"/>
                <w:sz w:val="24"/>
              </w:rPr>
              <w:t>-</w:t>
            </w:r>
            <w:r w:rsidR="006154D4">
              <w:rPr>
                <w:rFonts w:ascii="宋体" w:hAnsi="宋体" w:cs="Arial"/>
                <w:sz w:val="24"/>
              </w:rPr>
              <w:t>6</w:t>
            </w:r>
            <w:r>
              <w:rPr>
                <w:rFonts w:ascii="宋体" w:hAnsi="宋体" w:cs="Arial"/>
                <w:sz w:val="24"/>
              </w:rPr>
              <w:t>-</w:t>
            </w:r>
            <w:r w:rsidR="006154D4">
              <w:rPr>
                <w:rFonts w:ascii="宋体" w:hAnsi="宋体" w:cs="Arial"/>
                <w:sz w:val="24"/>
              </w:rPr>
              <w:t>30</w:t>
            </w:r>
          </w:p>
        </w:tc>
      </w:tr>
      <w:tr w:rsidR="00A50905" w:rsidTr="006D67D3">
        <w:trPr>
          <w:jc w:val="center"/>
        </w:trPr>
        <w:tc>
          <w:tcPr>
            <w:tcW w:w="787" w:type="dxa"/>
            <w:vMerge w:val="restart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需求及规格确认</w:t>
            </w:r>
          </w:p>
        </w:tc>
        <w:tc>
          <w:tcPr>
            <w:tcW w:w="1900" w:type="dxa"/>
          </w:tcPr>
          <w:p w:rsidR="00A50905" w:rsidRPr="000C5216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需求分析报告编制</w:t>
            </w:r>
          </w:p>
        </w:tc>
        <w:tc>
          <w:tcPr>
            <w:tcW w:w="285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原始需求调研</w:t>
            </w:r>
          </w:p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用户需求调查</w:t>
            </w:r>
          </w:p>
        </w:tc>
        <w:tc>
          <w:tcPr>
            <w:tcW w:w="2323" w:type="dxa"/>
          </w:tcPr>
          <w:p w:rsidR="00A50905" w:rsidRDefault="00F56C0D" w:rsidP="00FB6AE5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《</w:t>
            </w:r>
            <w:r w:rsidRPr="00F56C0D">
              <w:rPr>
                <w:rFonts w:ascii="宋体" w:hAnsi="宋体" w:hint="eastAsia"/>
                <w:sz w:val="24"/>
              </w:rPr>
              <w:t>图文档需求大表.</w:t>
            </w:r>
            <w:proofErr w:type="spellStart"/>
            <w:r w:rsidRPr="00F56C0D">
              <w:rPr>
                <w:rFonts w:ascii="宋体" w:hAnsi="宋体" w:hint="eastAsia"/>
                <w:sz w:val="24"/>
              </w:rPr>
              <w:t>xlsx</w:t>
            </w:r>
            <w:proofErr w:type="spellEnd"/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2F7A0B" w:rsidRPr="00274D75" w:rsidRDefault="00264CCC" w:rsidP="006D67D3">
            <w:r>
              <w:rPr>
                <w:rFonts w:hint="eastAsia"/>
              </w:rPr>
              <w:t>刘开飞</w:t>
            </w:r>
          </w:p>
        </w:tc>
        <w:tc>
          <w:tcPr>
            <w:tcW w:w="992" w:type="dxa"/>
            <w:gridSpan w:val="2"/>
          </w:tcPr>
          <w:p w:rsidR="00A50905" w:rsidRDefault="00264CCC" w:rsidP="00270358">
            <w:pPr>
              <w:spacing w:line="420" w:lineRule="exact"/>
              <w:jc w:val="center"/>
            </w:pPr>
            <w:proofErr w:type="gramStart"/>
            <w:r>
              <w:rPr>
                <w:rFonts w:hint="eastAsia"/>
              </w:rPr>
              <w:t>桓</w:t>
            </w:r>
            <w:proofErr w:type="gramEnd"/>
            <w:r>
              <w:rPr>
                <w:rFonts w:hint="eastAsia"/>
              </w:rPr>
              <w:t>永兴</w:t>
            </w:r>
          </w:p>
        </w:tc>
        <w:tc>
          <w:tcPr>
            <w:tcW w:w="1418" w:type="dxa"/>
          </w:tcPr>
          <w:p w:rsidR="00A50905" w:rsidRDefault="00264CCC" w:rsidP="00CB19AB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B044F2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AA1717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E3363D">
              <w:rPr>
                <w:rFonts w:ascii="宋体" w:hAnsi="宋体"/>
                <w:sz w:val="24"/>
              </w:rPr>
              <w:t>24</w:t>
            </w:r>
          </w:p>
        </w:tc>
      </w:tr>
      <w:tr w:rsidR="00A50905" w:rsidTr="006D67D3">
        <w:trPr>
          <w:jc w:val="center"/>
        </w:trPr>
        <w:tc>
          <w:tcPr>
            <w:tcW w:w="787" w:type="dxa"/>
            <w:vMerge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A50905" w:rsidRDefault="00A50905" w:rsidP="006D67D3">
            <w:pPr>
              <w:tabs>
                <w:tab w:val="left" w:pos="142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规格报告编制</w:t>
            </w:r>
          </w:p>
        </w:tc>
        <w:tc>
          <w:tcPr>
            <w:tcW w:w="2850" w:type="dxa"/>
          </w:tcPr>
          <w:p w:rsidR="001A4110" w:rsidRDefault="001A4110" w:rsidP="001A411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原始需求调研</w:t>
            </w:r>
          </w:p>
          <w:p w:rsidR="00A50905" w:rsidRPr="000C5216" w:rsidRDefault="001A4110" w:rsidP="001A41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用户需求调查</w:t>
            </w:r>
          </w:p>
        </w:tc>
        <w:tc>
          <w:tcPr>
            <w:tcW w:w="2323" w:type="dxa"/>
          </w:tcPr>
          <w:p w:rsidR="00A50905" w:rsidRDefault="00A50905" w:rsidP="00CC4D56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A6845" w:rsidRPr="008A6845">
              <w:rPr>
                <w:rFonts w:ascii="宋体" w:hAnsi="宋体" w:hint="eastAsia"/>
                <w:sz w:val="24"/>
              </w:rPr>
              <w:t>CAXA协同管理——图文档2018R1规格</w:t>
            </w:r>
            <w:r w:rsidR="00137572" w:rsidRPr="00137572">
              <w:rPr>
                <w:rFonts w:ascii="宋体" w:hAnsi="宋体" w:hint="eastAsia"/>
                <w:sz w:val="24"/>
              </w:rPr>
              <w:t>.</w:t>
            </w:r>
            <w:proofErr w:type="spellStart"/>
            <w:r w:rsidR="00137572" w:rsidRPr="00137572">
              <w:rPr>
                <w:rFonts w:ascii="宋体" w:hAnsi="宋体" w:hint="eastAsia"/>
                <w:sz w:val="24"/>
              </w:rPr>
              <w:t>xlsx</w:t>
            </w:r>
            <w:proofErr w:type="spellEnd"/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A50905" w:rsidRDefault="008A6845" w:rsidP="006D67D3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刘开飞</w:t>
            </w:r>
          </w:p>
        </w:tc>
        <w:tc>
          <w:tcPr>
            <w:tcW w:w="992" w:type="dxa"/>
            <w:gridSpan w:val="2"/>
          </w:tcPr>
          <w:p w:rsidR="00B044F2" w:rsidRDefault="00B044F2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刘爱军</w:t>
            </w:r>
          </w:p>
          <w:p w:rsidR="00B044F2" w:rsidRDefault="00B044F2" w:rsidP="00B044F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黄松波</w:t>
            </w:r>
          </w:p>
          <w:p w:rsidR="00A50905" w:rsidRDefault="00B70216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桓</w:t>
            </w:r>
            <w:proofErr w:type="gramEnd"/>
            <w:r>
              <w:rPr>
                <w:rFonts w:ascii="宋体" w:hAnsi="宋体" w:hint="eastAsia"/>
                <w:sz w:val="24"/>
              </w:rPr>
              <w:t>永兴</w:t>
            </w:r>
          </w:p>
          <w:p w:rsidR="00B70216" w:rsidRDefault="008A6845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朱士富</w:t>
            </w:r>
          </w:p>
          <w:p w:rsidR="008A6845" w:rsidRDefault="008A6845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竺</w:t>
            </w:r>
            <w:proofErr w:type="gramEnd"/>
            <w:r>
              <w:rPr>
                <w:rFonts w:ascii="宋体" w:hAnsi="宋体" w:hint="eastAsia"/>
                <w:sz w:val="24"/>
              </w:rPr>
              <w:t>宇松</w:t>
            </w:r>
          </w:p>
          <w:p w:rsidR="008A6845" w:rsidRDefault="008A6845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李洪波</w:t>
            </w:r>
          </w:p>
          <w:p w:rsidR="00B044F2" w:rsidRDefault="00B044F2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鞠珍宏</w:t>
            </w:r>
          </w:p>
          <w:p w:rsidR="00B044F2" w:rsidRDefault="00B044F2" w:rsidP="00270358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陆海峰</w:t>
            </w:r>
          </w:p>
          <w:p w:rsidR="00B70216" w:rsidRPr="00371645" w:rsidRDefault="008A6845" w:rsidP="008A6845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</w:tc>
        <w:tc>
          <w:tcPr>
            <w:tcW w:w="1418" w:type="dxa"/>
          </w:tcPr>
          <w:p w:rsidR="00A50905" w:rsidRDefault="00137572" w:rsidP="004728F5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8A684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8A684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8A6845">
              <w:rPr>
                <w:rFonts w:ascii="宋体" w:hAnsi="宋体"/>
                <w:sz w:val="24"/>
              </w:rPr>
              <w:t>30</w:t>
            </w:r>
          </w:p>
        </w:tc>
      </w:tr>
      <w:tr w:rsidR="00A50905" w:rsidTr="006D67D3">
        <w:trPr>
          <w:jc w:val="center"/>
        </w:trPr>
        <w:tc>
          <w:tcPr>
            <w:tcW w:w="787" w:type="dxa"/>
            <w:vMerge w:val="restart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概要设计及详</w:t>
            </w:r>
            <w:r>
              <w:rPr>
                <w:rFonts w:ascii="宋体" w:hAnsi="宋体" w:hint="eastAsia"/>
                <w:sz w:val="24"/>
              </w:rPr>
              <w:lastRenderedPageBreak/>
              <w:t>细设计</w:t>
            </w:r>
          </w:p>
        </w:tc>
        <w:tc>
          <w:tcPr>
            <w:tcW w:w="190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概要设计编制</w:t>
            </w:r>
          </w:p>
        </w:tc>
        <w:tc>
          <w:tcPr>
            <w:tcW w:w="2850" w:type="dxa"/>
          </w:tcPr>
          <w:p w:rsidR="00A50905" w:rsidRDefault="00A50905" w:rsidP="0075110D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A6845" w:rsidRPr="008A6845">
              <w:rPr>
                <w:rFonts w:ascii="宋体" w:hAnsi="宋体" w:hint="eastAsia"/>
                <w:sz w:val="24"/>
              </w:rPr>
              <w:t>CAXA协同管理——图文档2018R1规格</w:t>
            </w:r>
            <w:r w:rsidR="00836FB2" w:rsidRPr="00137572">
              <w:rPr>
                <w:rFonts w:ascii="宋体" w:hAnsi="宋体" w:hint="eastAsia"/>
                <w:sz w:val="24"/>
              </w:rPr>
              <w:t>.</w:t>
            </w:r>
            <w:proofErr w:type="spellStart"/>
            <w:r w:rsidR="00836FB2" w:rsidRPr="00137572">
              <w:rPr>
                <w:rFonts w:ascii="宋体" w:hAnsi="宋体" w:hint="eastAsia"/>
                <w:sz w:val="24"/>
              </w:rPr>
              <w:t>xlsx</w:t>
            </w:r>
            <w:proofErr w:type="spellEnd"/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323" w:type="dxa"/>
          </w:tcPr>
          <w:p w:rsidR="00A50905" w:rsidRDefault="00A50905" w:rsidP="0075110D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36FB2">
              <w:rPr>
                <w:rFonts w:ascii="宋体" w:hAnsi="宋体" w:hint="eastAsia"/>
                <w:sz w:val="24"/>
              </w:rPr>
              <w:t>CAXA PLM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协同管理201</w:t>
            </w:r>
            <w:r w:rsidR="008A6845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-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图文档</w:t>
            </w:r>
            <w:r w:rsidRPr="00784853">
              <w:rPr>
                <w:rFonts w:ascii="宋体" w:hAnsi="宋体" w:hint="eastAsia"/>
                <w:sz w:val="24"/>
              </w:rPr>
              <w:t>_应用方案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王义龙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王宁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魏安全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汤永浩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袁伟伟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董沛轩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花晓蕾</w:t>
            </w:r>
          </w:p>
          <w:p w:rsidR="00A50905" w:rsidRPr="006176CD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夏必亮</w:t>
            </w:r>
          </w:p>
        </w:tc>
        <w:tc>
          <w:tcPr>
            <w:tcW w:w="992" w:type="dxa"/>
            <w:gridSpan w:val="2"/>
          </w:tcPr>
          <w:p w:rsidR="00A50905" w:rsidRDefault="00836FB2" w:rsidP="007B79EE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刘开飞</w:t>
            </w:r>
          </w:p>
          <w:p w:rsidR="00836FB2" w:rsidRPr="007B79EE" w:rsidRDefault="00836FB2" w:rsidP="007B79EE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A50905" w:rsidRPr="007B79EE" w:rsidRDefault="00836FB2" w:rsidP="007B79EE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</w:tc>
        <w:tc>
          <w:tcPr>
            <w:tcW w:w="1418" w:type="dxa"/>
          </w:tcPr>
          <w:p w:rsidR="00A50905" w:rsidRDefault="00A50905" w:rsidP="00185A5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8A684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1D05DE"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-</w:t>
            </w:r>
            <w:r w:rsidR="001D05DE">
              <w:rPr>
                <w:rFonts w:ascii="宋体" w:hAnsi="宋体"/>
                <w:sz w:val="24"/>
              </w:rPr>
              <w:t>15</w:t>
            </w:r>
          </w:p>
        </w:tc>
      </w:tr>
      <w:tr w:rsidR="00A50905" w:rsidTr="006D67D3">
        <w:trPr>
          <w:jc w:val="center"/>
        </w:trPr>
        <w:tc>
          <w:tcPr>
            <w:tcW w:w="787" w:type="dxa"/>
            <w:vMerge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A50905" w:rsidRDefault="00A50905" w:rsidP="006D67D3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详细设计编制</w:t>
            </w:r>
          </w:p>
        </w:tc>
        <w:tc>
          <w:tcPr>
            <w:tcW w:w="2850" w:type="dxa"/>
          </w:tcPr>
          <w:p w:rsidR="00A50905" w:rsidRDefault="00D05D83" w:rsidP="00EE61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36FB2">
              <w:rPr>
                <w:rFonts w:ascii="宋体" w:hAnsi="宋体" w:hint="eastAsia"/>
                <w:sz w:val="24"/>
              </w:rPr>
              <w:t>CAXA PLM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协同管理201</w:t>
            </w:r>
            <w:r w:rsidR="008A6845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-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图文档</w:t>
            </w:r>
            <w:r w:rsidRPr="00784853">
              <w:rPr>
                <w:rFonts w:ascii="宋体" w:hAnsi="宋体" w:hint="eastAsia"/>
                <w:sz w:val="24"/>
              </w:rPr>
              <w:t>_应用方案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323" w:type="dxa"/>
          </w:tcPr>
          <w:p w:rsidR="00A50905" w:rsidRDefault="00D05D83" w:rsidP="00EE61E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36FB2">
              <w:rPr>
                <w:rFonts w:ascii="宋体" w:hAnsi="宋体" w:hint="eastAsia"/>
                <w:sz w:val="24"/>
              </w:rPr>
              <w:t>CAXA PLM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协同管理201</w:t>
            </w:r>
            <w:r w:rsidR="008A6845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-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图文档</w:t>
            </w:r>
            <w:r w:rsidRPr="00784853">
              <w:rPr>
                <w:rFonts w:ascii="宋体" w:hAnsi="宋体" w:hint="eastAsia"/>
                <w:sz w:val="24"/>
              </w:rPr>
              <w:t>_</w:t>
            </w:r>
            <w:r>
              <w:rPr>
                <w:rFonts w:ascii="宋体" w:hAnsi="宋体" w:hint="eastAsia"/>
                <w:sz w:val="24"/>
              </w:rPr>
              <w:t>技术</w:t>
            </w:r>
            <w:r w:rsidRPr="00784853">
              <w:rPr>
                <w:rFonts w:ascii="宋体" w:hAnsi="宋体" w:hint="eastAsia"/>
                <w:sz w:val="24"/>
              </w:rPr>
              <w:t>方案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王义龙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王宁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魏安全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汤永浩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袁伟伟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董沛轩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  <w:p w:rsidR="008A6845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花晓蕾</w:t>
            </w:r>
          </w:p>
          <w:p w:rsidR="00A50905" w:rsidRPr="006176CD" w:rsidRDefault="008A6845" w:rsidP="008A684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夏必亮</w:t>
            </w:r>
          </w:p>
        </w:tc>
        <w:tc>
          <w:tcPr>
            <w:tcW w:w="992" w:type="dxa"/>
            <w:gridSpan w:val="2"/>
          </w:tcPr>
          <w:p w:rsidR="00836FB2" w:rsidRDefault="00836FB2" w:rsidP="00836FB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  <w:p w:rsidR="00836FB2" w:rsidRPr="007B79EE" w:rsidRDefault="00836FB2" w:rsidP="00836FB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A50905" w:rsidRPr="007B79EE" w:rsidRDefault="00836FB2" w:rsidP="00836FB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</w:tc>
        <w:tc>
          <w:tcPr>
            <w:tcW w:w="1418" w:type="dxa"/>
          </w:tcPr>
          <w:p w:rsidR="00A50905" w:rsidRDefault="00D05D83" w:rsidP="00A225AA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</w:t>
            </w:r>
            <w:r w:rsidR="008A684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1D05DE">
              <w:rPr>
                <w:rFonts w:ascii="宋体" w:hAnsi="宋体"/>
                <w:sz w:val="24"/>
              </w:rPr>
              <w:t>11</w:t>
            </w:r>
            <w:r>
              <w:rPr>
                <w:rFonts w:ascii="宋体" w:hAnsi="宋体"/>
                <w:sz w:val="24"/>
              </w:rPr>
              <w:t>-</w:t>
            </w:r>
            <w:r w:rsidR="001D05DE">
              <w:rPr>
                <w:rFonts w:ascii="宋体" w:hAnsi="宋体"/>
                <w:sz w:val="24"/>
              </w:rPr>
              <w:t>30</w:t>
            </w:r>
          </w:p>
        </w:tc>
      </w:tr>
      <w:tr w:rsidR="00BE17C1" w:rsidTr="006D67D3">
        <w:trPr>
          <w:jc w:val="center"/>
        </w:trPr>
        <w:tc>
          <w:tcPr>
            <w:tcW w:w="787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软件开发编码阶段</w:t>
            </w:r>
          </w:p>
        </w:tc>
        <w:tc>
          <w:tcPr>
            <w:tcW w:w="1900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系统应用软件编码</w:t>
            </w:r>
          </w:p>
        </w:tc>
        <w:tc>
          <w:tcPr>
            <w:tcW w:w="2850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36FB2">
              <w:rPr>
                <w:rFonts w:ascii="宋体" w:hAnsi="宋体" w:hint="eastAsia"/>
                <w:sz w:val="24"/>
              </w:rPr>
              <w:t>CAXA PLM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协同管理201</w:t>
            </w:r>
            <w:r w:rsidR="00D4125F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-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图文档</w:t>
            </w:r>
            <w:r w:rsidRPr="00784853">
              <w:rPr>
                <w:rFonts w:ascii="宋体" w:hAnsi="宋体" w:hint="eastAsia"/>
                <w:sz w:val="24"/>
              </w:rPr>
              <w:t>_技术方案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323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VC++源代码</w:t>
            </w:r>
          </w:p>
        </w:tc>
        <w:tc>
          <w:tcPr>
            <w:tcW w:w="992" w:type="dxa"/>
          </w:tcPr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王义龙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王宁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魏安全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汤永浩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袁伟伟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董沛轩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花晓蕾</w:t>
            </w:r>
          </w:p>
          <w:p w:rsidR="00BE17C1" w:rsidRPr="006176CD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夏必亮</w:t>
            </w:r>
          </w:p>
        </w:tc>
        <w:tc>
          <w:tcPr>
            <w:tcW w:w="992" w:type="dxa"/>
            <w:gridSpan w:val="2"/>
          </w:tcPr>
          <w:p w:rsidR="00BE17C1" w:rsidRDefault="00836FB2" w:rsidP="00BE17C1">
            <w:r>
              <w:rPr>
                <w:rFonts w:hint="eastAsia"/>
              </w:rPr>
              <w:t>刘开飞</w:t>
            </w:r>
          </w:p>
        </w:tc>
        <w:tc>
          <w:tcPr>
            <w:tcW w:w="1418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</w:t>
            </w:r>
            <w:r w:rsidR="00046E9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</w:t>
            </w:r>
            <w:r w:rsidR="001D05DE">
              <w:rPr>
                <w:rFonts w:ascii="宋体" w:hAnsi="宋体"/>
                <w:sz w:val="24"/>
              </w:rPr>
              <w:t>12-30</w:t>
            </w:r>
          </w:p>
        </w:tc>
      </w:tr>
      <w:tr w:rsidR="00BE17C1" w:rsidTr="006D67D3">
        <w:trPr>
          <w:jc w:val="center"/>
        </w:trPr>
        <w:tc>
          <w:tcPr>
            <w:tcW w:w="787" w:type="dxa"/>
            <w:vMerge w:val="restart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测试阶段</w:t>
            </w:r>
          </w:p>
        </w:tc>
        <w:tc>
          <w:tcPr>
            <w:tcW w:w="1900" w:type="dxa"/>
          </w:tcPr>
          <w:p w:rsidR="00BE17C1" w:rsidRDefault="00BE17C1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系统应用软件程序代码评审</w:t>
            </w:r>
          </w:p>
        </w:tc>
        <w:tc>
          <w:tcPr>
            <w:tcW w:w="2850" w:type="dxa"/>
          </w:tcPr>
          <w:p w:rsidR="00BE17C1" w:rsidRDefault="00CD5C3C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VC++源代码</w:t>
            </w:r>
          </w:p>
        </w:tc>
        <w:tc>
          <w:tcPr>
            <w:tcW w:w="2323" w:type="dxa"/>
          </w:tcPr>
          <w:p w:rsidR="00BE17C1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="00836FB2">
              <w:rPr>
                <w:rFonts w:ascii="宋体" w:hAnsi="宋体" w:hint="eastAsia"/>
                <w:sz w:val="24"/>
              </w:rPr>
              <w:t>CAXA PLM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协同管理201</w:t>
            </w:r>
            <w:r w:rsidR="00D4125F">
              <w:rPr>
                <w:rFonts w:ascii="宋体" w:hAnsi="宋体"/>
                <w:sz w:val="24"/>
              </w:rPr>
              <w:t>8</w:t>
            </w:r>
            <w:r w:rsidR="00836FB2">
              <w:rPr>
                <w:rFonts w:ascii="宋体" w:hAnsi="宋体" w:hint="eastAsia"/>
                <w:sz w:val="24"/>
              </w:rPr>
              <w:t>R1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-</w:t>
            </w:r>
            <w:r w:rsidR="00836FB2">
              <w:rPr>
                <w:rFonts w:ascii="宋体" w:hAnsi="宋体"/>
                <w:sz w:val="24"/>
              </w:rPr>
              <w:t xml:space="preserve"> </w:t>
            </w:r>
            <w:r w:rsidR="00836FB2">
              <w:rPr>
                <w:rFonts w:ascii="宋体" w:hAnsi="宋体" w:hint="eastAsia"/>
                <w:sz w:val="24"/>
              </w:rPr>
              <w:t>图文档</w:t>
            </w:r>
            <w:r w:rsidRPr="008B7BFA">
              <w:rPr>
                <w:rFonts w:ascii="宋体" w:hAnsi="宋体" w:hint="eastAsia"/>
                <w:sz w:val="24"/>
              </w:rPr>
              <w:t>_单元测试报告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992" w:type="dxa"/>
          </w:tcPr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刘开飞</w:t>
            </w:r>
          </w:p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王晓勇</w:t>
            </w:r>
          </w:p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王义龙</w:t>
            </w:r>
          </w:p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王宁</w:t>
            </w:r>
          </w:p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魏安全</w:t>
            </w:r>
          </w:p>
          <w:p w:rsidR="00D4125F" w:rsidRDefault="00D4125F" w:rsidP="00836F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汤永浩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袁伟伟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董沛轩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潘森</w:t>
            </w:r>
          </w:p>
          <w:p w:rsidR="00D4125F" w:rsidRDefault="00D4125F" w:rsidP="00D4125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花晓蕾</w:t>
            </w:r>
          </w:p>
          <w:p w:rsidR="00BE17C1" w:rsidRDefault="00D4125F" w:rsidP="00D4125F">
            <w:r>
              <w:rPr>
                <w:rFonts w:ascii="宋体" w:hAnsi="宋体" w:hint="eastAsia"/>
                <w:sz w:val="24"/>
              </w:rPr>
              <w:t>夏必亮</w:t>
            </w:r>
          </w:p>
        </w:tc>
        <w:tc>
          <w:tcPr>
            <w:tcW w:w="992" w:type="dxa"/>
            <w:gridSpan w:val="2"/>
          </w:tcPr>
          <w:p w:rsidR="005855E1" w:rsidRDefault="005855E1" w:rsidP="005855E1">
            <w:r>
              <w:rPr>
                <w:rFonts w:hint="eastAsia"/>
              </w:rPr>
              <w:t>尹桂萍</w:t>
            </w:r>
          </w:p>
          <w:p w:rsidR="005855E1" w:rsidRDefault="005855E1" w:rsidP="005855E1">
            <w:r>
              <w:rPr>
                <w:rFonts w:hint="eastAsia"/>
              </w:rPr>
              <w:t>赵新燕</w:t>
            </w:r>
          </w:p>
          <w:p w:rsidR="005855E1" w:rsidRDefault="005855E1" w:rsidP="005855E1">
            <w:r>
              <w:rPr>
                <w:rFonts w:hint="eastAsia"/>
              </w:rPr>
              <w:t>刘俊智</w:t>
            </w:r>
          </w:p>
          <w:p w:rsidR="005855E1" w:rsidRDefault="005855E1" w:rsidP="005855E1">
            <w:r>
              <w:rPr>
                <w:rFonts w:hint="eastAsia"/>
              </w:rPr>
              <w:t>付菲菲</w:t>
            </w:r>
          </w:p>
          <w:p w:rsidR="00BE17C1" w:rsidRPr="00E74740" w:rsidRDefault="005855E1" w:rsidP="005855E1">
            <w:proofErr w:type="gramStart"/>
            <w:r w:rsidRPr="00836FB2">
              <w:rPr>
                <w:rFonts w:hint="eastAsia"/>
              </w:rPr>
              <w:t>王佳殷</w:t>
            </w:r>
            <w:proofErr w:type="gramEnd"/>
          </w:p>
        </w:tc>
        <w:tc>
          <w:tcPr>
            <w:tcW w:w="1418" w:type="dxa"/>
          </w:tcPr>
          <w:p w:rsidR="00BE17C1" w:rsidRDefault="00B51FED" w:rsidP="00BE17C1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046E95"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-</w:t>
            </w:r>
            <w:r w:rsidR="00D4125F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D4125F">
              <w:rPr>
                <w:rFonts w:ascii="宋体" w:hAnsi="宋体" w:hint="eastAsia"/>
                <w:sz w:val="24"/>
              </w:rPr>
              <w:t>20</w:t>
            </w:r>
          </w:p>
        </w:tc>
      </w:tr>
      <w:tr w:rsidR="00E74740" w:rsidTr="006D67D3">
        <w:trPr>
          <w:jc w:val="center"/>
        </w:trPr>
        <w:tc>
          <w:tcPr>
            <w:tcW w:w="787" w:type="dxa"/>
            <w:vMerge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功能验证测试</w:t>
            </w:r>
          </w:p>
        </w:tc>
        <w:tc>
          <w:tcPr>
            <w:tcW w:w="285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23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Bug管理系统（IT系</w:t>
            </w:r>
            <w:r>
              <w:rPr>
                <w:rFonts w:ascii="宋体" w:hAnsi="宋体" w:hint="eastAsia"/>
                <w:sz w:val="24"/>
              </w:rPr>
              <w:lastRenderedPageBreak/>
              <w:t>统）</w:t>
            </w:r>
          </w:p>
        </w:tc>
        <w:tc>
          <w:tcPr>
            <w:tcW w:w="992" w:type="dxa"/>
          </w:tcPr>
          <w:p w:rsidR="00836FB2" w:rsidRDefault="00836FB2" w:rsidP="00E74740">
            <w:r>
              <w:rPr>
                <w:rFonts w:hint="eastAsia"/>
              </w:rPr>
              <w:lastRenderedPageBreak/>
              <w:t>尹桂萍</w:t>
            </w:r>
          </w:p>
          <w:p w:rsidR="00836FB2" w:rsidRDefault="00836FB2" w:rsidP="00E74740">
            <w:r>
              <w:rPr>
                <w:rFonts w:hint="eastAsia"/>
              </w:rPr>
              <w:lastRenderedPageBreak/>
              <w:t>赵新燕</w:t>
            </w:r>
          </w:p>
          <w:p w:rsidR="00836FB2" w:rsidRDefault="00836FB2" w:rsidP="00E74740">
            <w:r>
              <w:rPr>
                <w:rFonts w:hint="eastAsia"/>
              </w:rPr>
              <w:t>刘俊智</w:t>
            </w:r>
          </w:p>
          <w:p w:rsidR="00836FB2" w:rsidRDefault="00836FB2" w:rsidP="00E74740">
            <w:r>
              <w:rPr>
                <w:rFonts w:hint="eastAsia"/>
              </w:rPr>
              <w:t>付菲菲</w:t>
            </w:r>
          </w:p>
          <w:p w:rsidR="00E74740" w:rsidRPr="00E74740" w:rsidRDefault="00836FB2" w:rsidP="00E74740">
            <w:proofErr w:type="gramStart"/>
            <w:r w:rsidRPr="00836FB2">
              <w:rPr>
                <w:rFonts w:hint="eastAsia"/>
              </w:rPr>
              <w:t>王佳殷</w:t>
            </w:r>
            <w:proofErr w:type="gramEnd"/>
          </w:p>
        </w:tc>
        <w:tc>
          <w:tcPr>
            <w:tcW w:w="992" w:type="dxa"/>
            <w:gridSpan w:val="2"/>
          </w:tcPr>
          <w:p w:rsidR="00E74740" w:rsidRPr="00371645" w:rsidRDefault="00E74740" w:rsidP="00E7474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鞠珍宏</w:t>
            </w:r>
          </w:p>
        </w:tc>
        <w:tc>
          <w:tcPr>
            <w:tcW w:w="1418" w:type="dxa"/>
          </w:tcPr>
          <w:p w:rsidR="00E74740" w:rsidRDefault="00B51FED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046E95"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-</w:t>
            </w:r>
            <w:r w:rsidR="00D4125F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1D05DE">
              <w:rPr>
                <w:rFonts w:ascii="宋体" w:hAnsi="宋体" w:hint="eastAsia"/>
                <w:sz w:val="24"/>
              </w:rPr>
              <w:t>2</w:t>
            </w:r>
            <w:r w:rsidR="00D4125F">
              <w:rPr>
                <w:rFonts w:ascii="宋体" w:hAnsi="宋体" w:hint="eastAsia"/>
                <w:sz w:val="24"/>
              </w:rPr>
              <w:t>8</w:t>
            </w:r>
          </w:p>
        </w:tc>
      </w:tr>
      <w:tr w:rsidR="00E74740" w:rsidTr="006D67D3">
        <w:trPr>
          <w:trHeight w:val="691"/>
          <w:jc w:val="center"/>
        </w:trPr>
        <w:tc>
          <w:tcPr>
            <w:tcW w:w="787" w:type="dxa"/>
            <w:vMerge w:val="restart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</w:t>
            </w:r>
          </w:p>
        </w:tc>
        <w:tc>
          <w:tcPr>
            <w:tcW w:w="190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发布评审</w:t>
            </w:r>
          </w:p>
        </w:tc>
        <w:tc>
          <w:tcPr>
            <w:tcW w:w="285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23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:rsidR="00E74740" w:rsidRPr="00FD5A82" w:rsidRDefault="00E74740" w:rsidP="00E74740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gridSpan w:val="2"/>
          </w:tcPr>
          <w:p w:rsidR="00E74740" w:rsidRPr="00371645" w:rsidRDefault="00E74740" w:rsidP="00E7474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E74740" w:rsidRPr="00044512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E74740" w:rsidTr="006D67D3">
        <w:trPr>
          <w:jc w:val="center"/>
        </w:trPr>
        <w:tc>
          <w:tcPr>
            <w:tcW w:w="787" w:type="dxa"/>
            <w:vMerge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发布程序单</w:t>
            </w:r>
          </w:p>
        </w:tc>
        <w:tc>
          <w:tcPr>
            <w:tcW w:w="285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23" w:type="dxa"/>
          </w:tcPr>
          <w:p w:rsidR="00E74740" w:rsidRPr="00501EE4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:rsidR="00E74740" w:rsidRPr="00FD5A82" w:rsidRDefault="00E74740" w:rsidP="00E74740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gridSpan w:val="2"/>
          </w:tcPr>
          <w:p w:rsidR="00E74740" w:rsidRDefault="00E74740" w:rsidP="00E74740"/>
        </w:tc>
        <w:tc>
          <w:tcPr>
            <w:tcW w:w="1418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E74740" w:rsidTr="006D67D3">
        <w:trPr>
          <w:jc w:val="center"/>
        </w:trPr>
        <w:tc>
          <w:tcPr>
            <w:tcW w:w="787" w:type="dxa"/>
            <w:vMerge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50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23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:rsidR="00E74740" w:rsidRDefault="00E74740" w:rsidP="00E74740"/>
        </w:tc>
        <w:tc>
          <w:tcPr>
            <w:tcW w:w="992" w:type="dxa"/>
            <w:gridSpan w:val="2"/>
          </w:tcPr>
          <w:p w:rsidR="00E74740" w:rsidRDefault="00E74740" w:rsidP="00E74740"/>
        </w:tc>
        <w:tc>
          <w:tcPr>
            <w:tcW w:w="1418" w:type="dxa"/>
          </w:tcPr>
          <w:p w:rsidR="00E74740" w:rsidRDefault="00E74740" w:rsidP="00E74740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E74740" w:rsidTr="006D67D3">
        <w:trPr>
          <w:trHeight w:val="874"/>
          <w:jc w:val="center"/>
        </w:trPr>
        <w:tc>
          <w:tcPr>
            <w:tcW w:w="11262" w:type="dxa"/>
            <w:gridSpan w:val="8"/>
          </w:tcPr>
          <w:p w:rsidR="00E74740" w:rsidRDefault="00E74740" w:rsidP="00E74740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备注： </w:t>
            </w:r>
          </w:p>
        </w:tc>
      </w:tr>
    </w:tbl>
    <w:p w:rsidR="00A50905" w:rsidRDefault="00AE4782" w:rsidP="00A50905">
      <w:r>
        <w:rPr>
          <w:rFonts w:hint="eastAsia"/>
        </w:rPr>
        <w:t>编制：</w:t>
      </w:r>
      <w:r>
        <w:rPr>
          <w:rFonts w:hint="eastAsia"/>
        </w:rPr>
        <w:t xml:space="preserve"> </w:t>
      </w:r>
      <w:r w:rsidR="00137572">
        <w:rPr>
          <w:rFonts w:hint="eastAsia"/>
        </w:rPr>
        <w:t>刘开飞</w:t>
      </w:r>
      <w:r>
        <w:rPr>
          <w:rFonts w:hint="eastAsia"/>
        </w:rPr>
        <w:t xml:space="preserve">           </w:t>
      </w:r>
      <w:r>
        <w:rPr>
          <w:rFonts w:hint="eastAsia"/>
        </w:rPr>
        <w:t>审核：</w:t>
      </w:r>
      <w:r>
        <w:rPr>
          <w:rFonts w:hint="eastAsia"/>
        </w:rPr>
        <w:t xml:space="preserve"> </w:t>
      </w:r>
      <w:proofErr w:type="gramStart"/>
      <w:r w:rsidR="00137572">
        <w:rPr>
          <w:rFonts w:hint="eastAsia"/>
        </w:rPr>
        <w:t>桓</w:t>
      </w:r>
      <w:proofErr w:type="gramEnd"/>
      <w:r w:rsidR="00137572">
        <w:rPr>
          <w:rFonts w:hint="eastAsia"/>
        </w:rPr>
        <w:t>永兴</w:t>
      </w:r>
      <w:r>
        <w:rPr>
          <w:rFonts w:hint="eastAsia"/>
        </w:rPr>
        <w:t xml:space="preserve">           </w:t>
      </w:r>
      <w:r>
        <w:rPr>
          <w:rFonts w:hint="eastAsia"/>
        </w:rPr>
        <w:t>批准：黄松波</w:t>
      </w:r>
      <w:r>
        <w:rPr>
          <w:rFonts w:hint="eastAsia"/>
        </w:rPr>
        <w:t xml:space="preserve">         </w:t>
      </w:r>
      <w:r>
        <w:rPr>
          <w:rFonts w:hint="eastAsia"/>
        </w:rPr>
        <w:t>日期：</w:t>
      </w:r>
      <w:r>
        <w:rPr>
          <w:rFonts w:hint="eastAsia"/>
        </w:rPr>
        <w:t>201</w:t>
      </w:r>
      <w:r w:rsidR="006E3F71">
        <w:t>6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6E3F71">
        <w:t>6</w:t>
      </w:r>
      <w:r w:rsidR="00A94C72">
        <w:rPr>
          <w:rFonts w:hint="eastAsia"/>
        </w:rPr>
        <w:t xml:space="preserve"> </w:t>
      </w:r>
      <w:r>
        <w:rPr>
          <w:rFonts w:hint="eastAsia"/>
        </w:rPr>
        <w:t>月</w:t>
      </w:r>
      <w:r w:rsidR="006E3F71">
        <w:t>30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297BE2" w:rsidRDefault="00297BE2" w:rsidP="00A50905"/>
    <w:p w:rsidR="00297BE2" w:rsidRDefault="00297BE2" w:rsidP="00A50905"/>
    <w:p w:rsidR="00297BE2" w:rsidRDefault="00297BE2" w:rsidP="00A50905"/>
    <w:p w:rsidR="00297BE2" w:rsidRDefault="00297BE2" w:rsidP="00A50905"/>
    <w:p w:rsidR="00297BE2" w:rsidRDefault="00297BE2" w:rsidP="00A50905"/>
    <w:p w:rsidR="00297BE2" w:rsidRPr="00A50905" w:rsidRDefault="00297BE2" w:rsidP="00A50905"/>
    <w:sectPr w:rsidR="00297BE2" w:rsidRPr="00A50905">
      <w:headerReference w:type="default" r:id="rId7"/>
      <w:footerReference w:type="even" r:id="rId8"/>
      <w:footerReference w:type="default" r:id="rId9"/>
      <w:pgSz w:w="11906" w:h="16838" w:code="9"/>
      <w:pgMar w:top="2155" w:right="986" w:bottom="2025" w:left="851" w:header="624" w:footer="624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417" w:rsidRDefault="00C91417">
      <w:r>
        <w:separator/>
      </w:r>
    </w:p>
  </w:endnote>
  <w:endnote w:type="continuationSeparator" w:id="0">
    <w:p w:rsidR="00C91417" w:rsidRDefault="00C9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9F" w:rsidRDefault="00A127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279F" w:rsidRDefault="00A1279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852" w:rsidRPr="007356BC" w:rsidRDefault="00F21852" w:rsidP="009F2AE4">
    <w:pPr>
      <w:pBdr>
        <w:top w:val="single" w:sz="4" w:space="1" w:color="auto"/>
      </w:pBdr>
      <w:ind w:right="-15"/>
      <w:jc w:val="center"/>
      <w:rPr>
        <w:sz w:val="8"/>
      </w:rPr>
    </w:pPr>
  </w:p>
  <w:p w:rsidR="0083672A" w:rsidRPr="00C57E6B" w:rsidRDefault="0083672A" w:rsidP="0083672A">
    <w:pPr>
      <w:ind w:right="-15"/>
      <w:rPr>
        <w:rFonts w:ascii="Arial" w:hAnsi="Arial" w:cs="Arial"/>
        <w:color w:val="595959"/>
        <w:sz w:val="16"/>
      </w:rPr>
    </w:pPr>
    <w:r w:rsidRPr="00C57E6B">
      <w:rPr>
        <w:rFonts w:ascii="Arial" w:cs="Arial"/>
        <w:color w:val="595959"/>
        <w:sz w:val="16"/>
      </w:rPr>
      <w:t>北京数码大方科技</w:t>
    </w:r>
    <w:r>
      <w:rPr>
        <w:rFonts w:ascii="Arial" w:cs="Arial" w:hint="eastAsia"/>
        <w:color w:val="595959"/>
        <w:sz w:val="16"/>
      </w:rPr>
      <w:t>股份</w:t>
    </w:r>
    <w:r w:rsidRPr="00C57E6B">
      <w:rPr>
        <w:rFonts w:ascii="Arial" w:cs="Arial"/>
        <w:color w:val="595959"/>
        <w:sz w:val="16"/>
      </w:rPr>
      <w:t>有限公司</w:t>
    </w:r>
    <w:r>
      <w:rPr>
        <w:rFonts w:ascii="Arial" w:cs="Arial" w:hint="eastAsia"/>
        <w:color w:val="595959"/>
        <w:sz w:val="16"/>
      </w:rPr>
      <w:t>（</w:t>
    </w:r>
    <w:r>
      <w:rPr>
        <w:rFonts w:ascii="Arial" w:cs="Arial" w:hint="eastAsia"/>
        <w:color w:val="595959"/>
        <w:sz w:val="16"/>
      </w:rPr>
      <w:t>C</w:t>
    </w:r>
    <w:r>
      <w:rPr>
        <w:rFonts w:ascii="Arial" w:cs="Arial"/>
        <w:color w:val="595959"/>
        <w:sz w:val="16"/>
      </w:rPr>
      <w:t>AXA</w:t>
    </w:r>
    <w:r>
      <w:rPr>
        <w:rFonts w:ascii="Arial" w:cs="Arial" w:hint="eastAsia"/>
        <w:color w:val="595959"/>
        <w:sz w:val="16"/>
      </w:rPr>
      <w:t>）</w:t>
    </w:r>
  </w:p>
  <w:p w:rsidR="0083672A" w:rsidRPr="0071386C" w:rsidRDefault="0083672A" w:rsidP="0083672A">
    <w:pPr>
      <w:pStyle w:val="a0"/>
      <w:ind w:firstLine="0"/>
      <w:jc w:val="left"/>
      <w:rPr>
        <w:rFonts w:ascii="Arial" w:cs="Arial"/>
        <w:color w:val="595959"/>
        <w:sz w:val="16"/>
      </w:rPr>
    </w:pPr>
    <w:r w:rsidRPr="00C57E6B">
      <w:rPr>
        <w:rFonts w:ascii="Arial" w:cs="Arial"/>
        <w:color w:val="595959"/>
        <w:sz w:val="16"/>
      </w:rPr>
      <w:t>地址：</w:t>
    </w:r>
    <w:r w:rsidRPr="0071386C">
      <w:rPr>
        <w:rFonts w:ascii="Arial" w:cs="Arial" w:hint="eastAsia"/>
        <w:color w:val="595959"/>
        <w:sz w:val="16"/>
      </w:rPr>
      <w:t>北京市海淀</w:t>
    </w:r>
    <w:proofErr w:type="gramStart"/>
    <w:r w:rsidRPr="0071386C">
      <w:rPr>
        <w:rFonts w:ascii="Arial" w:cs="Arial" w:hint="eastAsia"/>
        <w:color w:val="595959"/>
        <w:sz w:val="16"/>
      </w:rPr>
      <w:t>区丰秀</w:t>
    </w:r>
    <w:proofErr w:type="gramEnd"/>
    <w:r w:rsidRPr="0071386C">
      <w:rPr>
        <w:rFonts w:ascii="Arial" w:cs="Arial" w:hint="eastAsia"/>
        <w:color w:val="595959"/>
        <w:sz w:val="16"/>
      </w:rPr>
      <w:t>中路</w:t>
    </w:r>
    <w:r w:rsidRPr="0071386C">
      <w:rPr>
        <w:rFonts w:ascii="Arial" w:cs="Arial" w:hint="eastAsia"/>
        <w:color w:val="595959"/>
        <w:sz w:val="16"/>
      </w:rPr>
      <w:t>3</w:t>
    </w:r>
    <w:r w:rsidRPr="0071386C">
      <w:rPr>
        <w:rFonts w:ascii="Arial" w:cs="Arial" w:hint="eastAsia"/>
        <w:color w:val="595959"/>
        <w:sz w:val="16"/>
      </w:rPr>
      <w:t>号院</w:t>
    </w:r>
    <w:r w:rsidRPr="0071386C">
      <w:rPr>
        <w:rFonts w:ascii="Arial" w:cs="Arial" w:hint="eastAsia"/>
        <w:color w:val="595959"/>
        <w:sz w:val="16"/>
      </w:rPr>
      <w:t>9</w:t>
    </w:r>
    <w:r w:rsidRPr="0071386C">
      <w:rPr>
        <w:rFonts w:ascii="Arial" w:cs="Arial" w:hint="eastAsia"/>
        <w:color w:val="595959"/>
        <w:sz w:val="16"/>
      </w:rPr>
      <w:t>号楼</w:t>
    </w:r>
    <w:r>
      <w:rPr>
        <w:rFonts w:ascii="Arial" w:cs="Arial" w:hint="eastAsia"/>
        <w:color w:val="595959"/>
        <w:sz w:val="16"/>
      </w:rPr>
      <w:t xml:space="preserve"> </w:t>
    </w:r>
    <w:r>
      <w:rPr>
        <w:rFonts w:ascii="Arial" w:cs="Arial"/>
        <w:color w:val="595959"/>
        <w:sz w:val="16"/>
      </w:rPr>
      <w:t xml:space="preserve">   </w:t>
    </w:r>
    <w:r w:rsidRPr="0071386C">
      <w:rPr>
        <w:rFonts w:ascii="Arial" w:cs="Arial" w:hint="eastAsia"/>
        <w:color w:val="595959"/>
        <w:sz w:val="16"/>
      </w:rPr>
      <w:t>邮编：</w:t>
    </w:r>
    <w:r w:rsidRPr="0071386C">
      <w:rPr>
        <w:rFonts w:ascii="Arial" w:cs="Arial" w:hint="eastAsia"/>
        <w:color w:val="595959"/>
        <w:sz w:val="16"/>
      </w:rPr>
      <w:t>100094</w:t>
    </w:r>
    <w:r w:rsidRPr="0071386C">
      <w:rPr>
        <w:rFonts w:ascii="Arial" w:cs="Arial"/>
        <w:color w:val="595959"/>
        <w:sz w:val="16"/>
      </w:rPr>
      <w:t xml:space="preserve"> </w:t>
    </w:r>
  </w:p>
  <w:p w:rsidR="0083672A" w:rsidRPr="00C57E6B" w:rsidRDefault="0083672A" w:rsidP="0083672A">
    <w:pPr>
      <w:pStyle w:val="a0"/>
      <w:ind w:firstLine="0"/>
      <w:jc w:val="left"/>
      <w:rPr>
        <w:rFonts w:ascii="Arial" w:hAnsi="Arial" w:cs="Arial"/>
        <w:color w:val="595959"/>
        <w:sz w:val="16"/>
      </w:rPr>
    </w:pPr>
    <w:r w:rsidRPr="0071386C">
      <w:rPr>
        <w:rFonts w:ascii="Arial" w:cs="Arial" w:hint="eastAsia"/>
        <w:color w:val="595959"/>
        <w:sz w:val="16"/>
      </w:rPr>
      <w:t>电话</w:t>
    </w:r>
    <w:r w:rsidRPr="0071386C">
      <w:rPr>
        <w:rFonts w:ascii="Arial" w:cs="Arial"/>
        <w:color w:val="595959"/>
        <w:sz w:val="16"/>
      </w:rPr>
      <w:t>: 010-62490300</w:t>
    </w:r>
    <w:r w:rsidRPr="0071386C">
      <w:rPr>
        <w:rFonts w:ascii="Arial" w:cs="Arial" w:hint="eastAsia"/>
        <w:color w:val="595959"/>
        <w:sz w:val="16"/>
      </w:rPr>
      <w:t>，</w:t>
    </w:r>
    <w:r w:rsidRPr="0071386C">
      <w:rPr>
        <w:rFonts w:ascii="Arial" w:cs="Arial"/>
        <w:color w:val="595959"/>
        <w:sz w:val="16"/>
      </w:rPr>
      <w:t>010-82321350</w:t>
    </w:r>
    <w:r>
      <w:rPr>
        <w:rFonts w:ascii="Arial" w:cs="Arial"/>
        <w:color w:val="595959"/>
        <w:sz w:val="16"/>
      </w:rPr>
      <w:t xml:space="preserve">    </w:t>
    </w:r>
    <w:r w:rsidRPr="0071386C">
      <w:rPr>
        <w:rFonts w:ascii="Arial" w:cs="Arial" w:hint="eastAsia"/>
        <w:color w:val="595959"/>
        <w:sz w:val="16"/>
      </w:rPr>
      <w:t>传真</w:t>
    </w:r>
    <w:r w:rsidRPr="0071386C">
      <w:rPr>
        <w:rFonts w:ascii="Arial" w:cs="Arial"/>
        <w:color w:val="595959"/>
        <w:sz w:val="16"/>
      </w:rPr>
      <w:t>: 010-62490301</w:t>
    </w:r>
    <w:r>
      <w:rPr>
        <w:rFonts w:ascii="Arial" w:cs="Arial"/>
        <w:color w:val="595959"/>
        <w:sz w:val="16"/>
      </w:rPr>
      <w:t xml:space="preserve">   </w:t>
    </w:r>
    <w:r w:rsidRPr="00C57E6B">
      <w:rPr>
        <w:rFonts w:ascii="Arial" w:hAnsi="Arial" w:cs="Arial"/>
        <w:color w:val="595959"/>
        <w:sz w:val="16"/>
      </w:rPr>
      <w:t xml:space="preserve">  </w:t>
    </w:r>
    <w:r w:rsidRPr="00C57E6B">
      <w:rPr>
        <w:rFonts w:ascii="Arial" w:cs="Arial"/>
        <w:color w:val="595959"/>
        <w:sz w:val="16"/>
      </w:rPr>
      <w:t>网址：</w:t>
    </w:r>
    <w:r w:rsidRPr="00C57E6B">
      <w:rPr>
        <w:rFonts w:ascii="Arial" w:hAnsi="Arial" w:cs="Arial"/>
        <w:color w:val="595959"/>
        <w:sz w:val="16"/>
      </w:rPr>
      <w:t>www.caxa.com</w:t>
    </w:r>
  </w:p>
  <w:p w:rsidR="00F21852" w:rsidRPr="0083672A" w:rsidRDefault="00F21852" w:rsidP="0083672A">
    <w:pPr>
      <w:ind w:right="-15"/>
      <w:rPr>
        <w:rFonts w:ascii="Arial" w:hAnsi="Arial" w:cs="Arial"/>
        <w:color w:val="595959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417" w:rsidRDefault="00C91417">
      <w:r>
        <w:separator/>
      </w:r>
    </w:p>
  </w:footnote>
  <w:footnote w:type="continuationSeparator" w:id="0">
    <w:p w:rsidR="00C91417" w:rsidRDefault="00C9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9F" w:rsidRDefault="00A50905" w:rsidP="00A0233F">
    <w:pPr>
      <w:pStyle w:val="a4"/>
      <w:spacing w:before="140" w:line="240" w:lineRule="auto"/>
      <w:jc w:val="left"/>
      <w:rPr>
        <w:spacing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280670</wp:posOffset>
          </wp:positionV>
          <wp:extent cx="1657350" cy="184150"/>
          <wp:effectExtent l="0" t="0" r="0" b="6350"/>
          <wp:wrapNone/>
          <wp:docPr id="51" name="图片 51" descr="caxa数码大方定稿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axa数码大方定稿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279F">
      <w:t xml:space="preserve">   </w:t>
    </w:r>
  </w:p>
  <w:p w:rsidR="00A1279F" w:rsidRDefault="00A1279F" w:rsidP="00740AC4">
    <w:pPr>
      <w:pBdr>
        <w:bottom w:val="single" w:sz="4" w:space="1" w:color="808080"/>
      </w:pBdr>
      <w:rPr>
        <w:rFonts w:ascii="宋体"/>
        <w:position w:val="-22"/>
        <w:sz w:val="15"/>
      </w:rPr>
    </w:pPr>
    <w:r>
      <w:rPr>
        <w:rFonts w:eastAsia="黑体" w:hint="eastAsia"/>
        <w:b/>
        <w:kern w:val="0"/>
        <w:position w:val="-26"/>
        <w:sz w:val="15"/>
      </w:rPr>
      <w:t xml:space="preserve">  </w:t>
    </w:r>
    <w:r>
      <w:rPr>
        <w:rFonts w:eastAsia="黑体"/>
        <w:b/>
        <w:kern w:val="0"/>
        <w:position w:val="-26"/>
        <w:sz w:val="15"/>
      </w:rPr>
      <w:t xml:space="preserve">  </w:t>
    </w:r>
    <w:r>
      <w:rPr>
        <w:rFonts w:eastAsia="黑体"/>
        <w:b/>
        <w:kern w:val="0"/>
        <w:position w:val="-22"/>
        <w:sz w:val="15"/>
      </w:rPr>
      <w:t xml:space="preserve">                              </w:t>
    </w:r>
    <w:r>
      <w:rPr>
        <w:rFonts w:eastAsia="黑体" w:hint="eastAsia"/>
        <w:b/>
        <w:kern w:val="0"/>
        <w:position w:val="-22"/>
        <w:sz w:val="15"/>
      </w:rPr>
      <w:t xml:space="preserve">   </w:t>
    </w:r>
    <w:r>
      <w:rPr>
        <w:rFonts w:eastAsia="黑体"/>
        <w:b/>
        <w:kern w:val="0"/>
        <w:position w:val="-22"/>
        <w:sz w:val="15"/>
      </w:rPr>
      <w:t xml:space="preserve">                 </w:t>
    </w:r>
    <w:r>
      <w:rPr>
        <w:rFonts w:eastAsia="黑体" w:hint="eastAsia"/>
        <w:b/>
        <w:kern w:val="0"/>
        <w:position w:val="-22"/>
        <w:sz w:val="15"/>
      </w:rPr>
      <w:t xml:space="preserve">                                                </w:t>
    </w:r>
    <w:r>
      <w:rPr>
        <w:rFonts w:ascii="宋体" w:hint="eastAsia"/>
        <w:b/>
        <w:kern w:val="0"/>
        <w:position w:val="-22"/>
        <w:sz w:val="15"/>
      </w:rPr>
      <w:t xml:space="preserve">      </w:t>
    </w:r>
    <w:r>
      <w:rPr>
        <w:rFonts w:ascii="宋体"/>
        <w:b/>
        <w:kern w:val="0"/>
        <w:position w:val="-22"/>
        <w:sz w:val="15"/>
      </w:rPr>
      <w:t xml:space="preserve">  </w:t>
    </w:r>
  </w:p>
  <w:p w:rsidR="00A1279F" w:rsidRDefault="00A1279F">
    <w:pPr>
      <w:rPr>
        <w:sz w:val="10"/>
      </w:rPr>
    </w:pPr>
  </w:p>
  <w:p w:rsidR="00A1279F" w:rsidRDefault="00A1279F">
    <w:pPr>
      <w:pStyle w:val="a5"/>
      <w:pBdr>
        <w:bottom w:val="none" w:sz="0" w:space="0" w:color="auto"/>
      </w:pBdr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2BC8"/>
    <w:multiLevelType w:val="multilevel"/>
    <w:tmpl w:val="41B4FF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E2F2026"/>
    <w:multiLevelType w:val="hybridMultilevel"/>
    <w:tmpl w:val="02D02432"/>
    <w:lvl w:ilvl="0" w:tplc="7008681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706E39"/>
    <w:multiLevelType w:val="multilevel"/>
    <w:tmpl w:val="11E031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26DD2777"/>
    <w:multiLevelType w:val="hybridMultilevel"/>
    <w:tmpl w:val="61A68010"/>
    <w:lvl w:ilvl="0" w:tplc="0C9CFB96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F63F46"/>
    <w:multiLevelType w:val="multilevel"/>
    <w:tmpl w:val="2DE05E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2A077726"/>
    <w:multiLevelType w:val="multilevel"/>
    <w:tmpl w:val="E666893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E6216BE"/>
    <w:multiLevelType w:val="singleLevel"/>
    <w:tmpl w:val="BA283A1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7" w15:restartNumberingAfterBreak="0">
    <w:nsid w:val="3B9B67AF"/>
    <w:multiLevelType w:val="multilevel"/>
    <w:tmpl w:val="00CC08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A26EA"/>
    <w:multiLevelType w:val="multilevel"/>
    <w:tmpl w:val="EDE4CC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1625FB2"/>
    <w:multiLevelType w:val="multilevel"/>
    <w:tmpl w:val="6520DA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534B1A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54295F8E"/>
    <w:multiLevelType w:val="hybridMultilevel"/>
    <w:tmpl w:val="11E830C8"/>
    <w:lvl w:ilvl="0" w:tplc="ECA8AE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D709F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5E6E7E85"/>
    <w:multiLevelType w:val="multilevel"/>
    <w:tmpl w:val="61FA095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B4471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723F2023"/>
    <w:multiLevelType w:val="multilevel"/>
    <w:tmpl w:val="22D48B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D0F049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5"/>
  </w:num>
  <w:num w:numId="5">
    <w:abstractNumId w:val="5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4"/>
  </w:num>
  <w:num w:numId="18">
    <w:abstractNumId w:val="2"/>
  </w:num>
  <w:num w:numId="19">
    <w:abstractNumId w:val="6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6"/>
  </w:num>
  <w:num w:numId="23">
    <w:abstractNumId w:val="10"/>
  </w:num>
  <w:num w:numId="24">
    <w:abstractNumId w:val="14"/>
  </w:num>
  <w:num w:numId="25">
    <w:abstractNumId w:val="3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05"/>
    <w:rsid w:val="00040B21"/>
    <w:rsid w:val="00046E95"/>
    <w:rsid w:val="00047BF2"/>
    <w:rsid w:val="00070622"/>
    <w:rsid w:val="00073AB1"/>
    <w:rsid w:val="00137572"/>
    <w:rsid w:val="00154104"/>
    <w:rsid w:val="00174A9F"/>
    <w:rsid w:val="00185A50"/>
    <w:rsid w:val="001960C5"/>
    <w:rsid w:val="001A4110"/>
    <w:rsid w:val="001B02A7"/>
    <w:rsid w:val="001D05DE"/>
    <w:rsid w:val="00214702"/>
    <w:rsid w:val="00264CCC"/>
    <w:rsid w:val="00270358"/>
    <w:rsid w:val="00280FDA"/>
    <w:rsid w:val="00297BE2"/>
    <w:rsid w:val="002A0024"/>
    <w:rsid w:val="002B0F18"/>
    <w:rsid w:val="002F7A0B"/>
    <w:rsid w:val="00326544"/>
    <w:rsid w:val="00364A8C"/>
    <w:rsid w:val="00383DC7"/>
    <w:rsid w:val="003C55B4"/>
    <w:rsid w:val="00413910"/>
    <w:rsid w:val="004728F5"/>
    <w:rsid w:val="004753BE"/>
    <w:rsid w:val="004A22E0"/>
    <w:rsid w:val="004F6AD3"/>
    <w:rsid w:val="00576311"/>
    <w:rsid w:val="00576F19"/>
    <w:rsid w:val="00582B62"/>
    <w:rsid w:val="005855E1"/>
    <w:rsid w:val="005B0385"/>
    <w:rsid w:val="006154D4"/>
    <w:rsid w:val="006176CD"/>
    <w:rsid w:val="006642E5"/>
    <w:rsid w:val="0068683A"/>
    <w:rsid w:val="006B2935"/>
    <w:rsid w:val="006E3F71"/>
    <w:rsid w:val="00704BA7"/>
    <w:rsid w:val="0073534D"/>
    <w:rsid w:val="007356BC"/>
    <w:rsid w:val="00740AC4"/>
    <w:rsid w:val="007424B9"/>
    <w:rsid w:val="007446CA"/>
    <w:rsid w:val="0075110D"/>
    <w:rsid w:val="00796D69"/>
    <w:rsid w:val="007A0A20"/>
    <w:rsid w:val="007A0B13"/>
    <w:rsid w:val="007A2CE1"/>
    <w:rsid w:val="007B79EE"/>
    <w:rsid w:val="007D6B18"/>
    <w:rsid w:val="0083672A"/>
    <w:rsid w:val="00836FB2"/>
    <w:rsid w:val="008A6845"/>
    <w:rsid w:val="008B7BFA"/>
    <w:rsid w:val="008D0F51"/>
    <w:rsid w:val="008D5823"/>
    <w:rsid w:val="00910646"/>
    <w:rsid w:val="00954DD9"/>
    <w:rsid w:val="009567F9"/>
    <w:rsid w:val="009F2AE4"/>
    <w:rsid w:val="00A0233F"/>
    <w:rsid w:val="00A03FBB"/>
    <w:rsid w:val="00A1279F"/>
    <w:rsid w:val="00A225AA"/>
    <w:rsid w:val="00A50905"/>
    <w:rsid w:val="00A6451A"/>
    <w:rsid w:val="00A94C72"/>
    <w:rsid w:val="00AA1717"/>
    <w:rsid w:val="00AE4782"/>
    <w:rsid w:val="00B044F2"/>
    <w:rsid w:val="00B135A5"/>
    <w:rsid w:val="00B51FED"/>
    <w:rsid w:val="00B70216"/>
    <w:rsid w:val="00B8786A"/>
    <w:rsid w:val="00B9224F"/>
    <w:rsid w:val="00BA0812"/>
    <w:rsid w:val="00BD1956"/>
    <w:rsid w:val="00BE17C1"/>
    <w:rsid w:val="00BE74D0"/>
    <w:rsid w:val="00C112F4"/>
    <w:rsid w:val="00C20B8D"/>
    <w:rsid w:val="00C2482A"/>
    <w:rsid w:val="00C57E6B"/>
    <w:rsid w:val="00C61162"/>
    <w:rsid w:val="00C91417"/>
    <w:rsid w:val="00CB19AB"/>
    <w:rsid w:val="00CB78F1"/>
    <w:rsid w:val="00CC4D56"/>
    <w:rsid w:val="00CD5C3C"/>
    <w:rsid w:val="00D04BC8"/>
    <w:rsid w:val="00D05D83"/>
    <w:rsid w:val="00D4125F"/>
    <w:rsid w:val="00D52851"/>
    <w:rsid w:val="00D91BCF"/>
    <w:rsid w:val="00D94954"/>
    <w:rsid w:val="00DB3B95"/>
    <w:rsid w:val="00DB7F91"/>
    <w:rsid w:val="00E16CD5"/>
    <w:rsid w:val="00E17E76"/>
    <w:rsid w:val="00E3363D"/>
    <w:rsid w:val="00E60C0B"/>
    <w:rsid w:val="00E63EF4"/>
    <w:rsid w:val="00E64B7E"/>
    <w:rsid w:val="00E74740"/>
    <w:rsid w:val="00E906E5"/>
    <w:rsid w:val="00EB5DD9"/>
    <w:rsid w:val="00ED7E1E"/>
    <w:rsid w:val="00EE61E2"/>
    <w:rsid w:val="00F01D11"/>
    <w:rsid w:val="00F21852"/>
    <w:rsid w:val="00F56C0D"/>
    <w:rsid w:val="00F9565B"/>
    <w:rsid w:val="00F969D0"/>
    <w:rsid w:val="00F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  <w15:docId w15:val="{B5C06DEF-E29E-45F2-8D2A-A3093F91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90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7356BC"/>
    <w:pPr>
      <w:keepNext/>
      <w:keepLines/>
      <w:numPr>
        <w:numId w:val="16"/>
      </w:numPr>
      <w:spacing w:before="40" w:after="40" w:line="578" w:lineRule="auto"/>
      <w:jc w:val="left"/>
      <w:outlineLvl w:val="0"/>
    </w:pPr>
    <w:rPr>
      <w:rFonts w:eastAsia="黑体"/>
      <w:b/>
      <w:color w:val="244061"/>
      <w:kern w:val="44"/>
      <w:sz w:val="24"/>
      <w:szCs w:val="20"/>
    </w:rPr>
  </w:style>
  <w:style w:type="paragraph" w:styleId="2">
    <w:name w:val="heading 2"/>
    <w:basedOn w:val="a"/>
    <w:next w:val="a0"/>
    <w:qFormat/>
    <w:rsid w:val="00C112F4"/>
    <w:pPr>
      <w:keepNext/>
      <w:keepLines/>
      <w:numPr>
        <w:ilvl w:val="1"/>
        <w:numId w:val="16"/>
      </w:numPr>
      <w:spacing w:before="20" w:after="20" w:line="415" w:lineRule="auto"/>
      <w:outlineLvl w:val="1"/>
    </w:pPr>
    <w:rPr>
      <w:rFonts w:eastAsia="黑体"/>
      <w:b/>
      <w:color w:val="262626"/>
      <w:sz w:val="22"/>
      <w:szCs w:val="20"/>
    </w:rPr>
  </w:style>
  <w:style w:type="paragraph" w:styleId="3">
    <w:name w:val="heading 3"/>
    <w:basedOn w:val="a"/>
    <w:next w:val="a0"/>
    <w:qFormat/>
    <w:rsid w:val="00C112F4"/>
    <w:pPr>
      <w:keepNext/>
      <w:keepLines/>
      <w:tabs>
        <w:tab w:val="num" w:pos="720"/>
      </w:tabs>
      <w:spacing w:line="360" w:lineRule="auto"/>
      <w:ind w:left="720" w:hanging="720"/>
      <w:outlineLvl w:val="2"/>
    </w:pPr>
    <w:rPr>
      <w:rFonts w:eastAsia="黑体"/>
      <w:b/>
      <w:color w:val="0D0D0D"/>
      <w:szCs w:val="20"/>
    </w:rPr>
  </w:style>
  <w:style w:type="paragraph" w:styleId="4">
    <w:name w:val="heading 4"/>
    <w:basedOn w:val="a"/>
    <w:next w:val="a0"/>
    <w:link w:val="4Char"/>
    <w:autoRedefine/>
    <w:qFormat/>
    <w:rsid w:val="00A50905"/>
    <w:pPr>
      <w:keepNext/>
      <w:keepLines/>
      <w:spacing w:before="20" w:after="20"/>
      <w:jc w:val="center"/>
      <w:outlineLvl w:val="3"/>
    </w:pPr>
    <w:rPr>
      <w:rFonts w:asciiTheme="minorEastAsia" w:eastAsiaTheme="minorEastAsia" w:hAnsiTheme="minorEastAsia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  <w:rPr>
      <w:szCs w:val="20"/>
    </w:rPr>
  </w:style>
  <w:style w:type="paragraph" w:customStyle="1" w:styleId="a4">
    <w:name w:val="主题"/>
    <w:basedOn w:val="2"/>
    <w:next w:val="a0"/>
    <w:pPr>
      <w:numPr>
        <w:ilvl w:val="0"/>
        <w:numId w:val="0"/>
      </w:numPr>
      <w:spacing w:before="80" w:after="120"/>
      <w:jc w:val="center"/>
    </w:pPr>
    <w:rPr>
      <w:rFonts w:ascii="Arial" w:hAnsi="Arial"/>
      <w:smallCaps/>
      <w:sz w:val="28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7A0A20"/>
    <w:rPr>
      <w:sz w:val="18"/>
      <w:szCs w:val="18"/>
    </w:rPr>
  </w:style>
  <w:style w:type="character" w:customStyle="1" w:styleId="Char">
    <w:name w:val="批注框文本 Char"/>
    <w:link w:val="a8"/>
    <w:uiPriority w:val="99"/>
    <w:semiHidden/>
    <w:rsid w:val="007A0A20"/>
    <w:rPr>
      <w:kern w:val="2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C112F4"/>
    <w:pPr>
      <w:spacing w:before="240" w:after="60"/>
      <w:jc w:val="center"/>
      <w:outlineLvl w:val="0"/>
    </w:pPr>
    <w:rPr>
      <w:rFonts w:ascii="Arial" w:eastAsia="黑体" w:hAnsi="Arial"/>
      <w:b/>
      <w:bCs/>
      <w:sz w:val="32"/>
      <w:szCs w:val="32"/>
    </w:rPr>
  </w:style>
  <w:style w:type="character" w:customStyle="1" w:styleId="Char0">
    <w:name w:val="标题 Char"/>
    <w:link w:val="a9"/>
    <w:uiPriority w:val="10"/>
    <w:rsid w:val="00C112F4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aa">
    <w:name w:val="No Spacing"/>
    <w:uiPriority w:val="1"/>
    <w:qFormat/>
    <w:rsid w:val="001960C5"/>
    <w:pPr>
      <w:widowControl w:val="0"/>
      <w:jc w:val="both"/>
    </w:pPr>
    <w:rPr>
      <w:kern w:val="2"/>
      <w:sz w:val="21"/>
    </w:rPr>
  </w:style>
  <w:style w:type="character" w:customStyle="1" w:styleId="4Char">
    <w:name w:val="标题 4 Char"/>
    <w:link w:val="4"/>
    <w:rsid w:val="00A50905"/>
    <w:rPr>
      <w:rFonts w:asciiTheme="minorEastAsia" w:eastAsiaTheme="minorEastAsia" w:hAnsiTheme="minorEastAsia"/>
      <w:b/>
      <w:kern w:val="2"/>
      <w:sz w:val="28"/>
      <w:szCs w:val="28"/>
    </w:rPr>
  </w:style>
  <w:style w:type="table" w:styleId="ab">
    <w:name w:val="Table Grid"/>
    <w:basedOn w:val="a2"/>
    <w:uiPriority w:val="59"/>
    <w:rsid w:val="00E60C0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zh\Application%20Data\Microsoft\Templates\word&#25991;&#26723;&#27169;&#29256;2014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word文档模版2014V1.0.dot</Template>
  <TotalTime>165</TotalTime>
  <Pages>4</Pages>
  <Words>212</Words>
  <Characters>1211</Characters>
  <Application>Microsoft Office Word</Application>
  <DocSecurity>0</DocSecurity>
  <Lines>10</Lines>
  <Paragraphs>2</Paragraphs>
  <ScaleCrop>false</ScaleCrop>
  <Company>北京北航海尔软件有限公司</Company>
  <LinksUpToDate>false</LinksUpToDate>
  <CharactersWithSpaces>1421</CharactersWithSpaces>
  <SharedDoc>false</SharedDoc>
  <HyperlinkBase>http://www.caxa.com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CAXAVI应用项目实施计划</dc:title>
  <dc:creator>Jzh</dc:creator>
  <cp:lastModifiedBy>刘开飞</cp:lastModifiedBy>
  <cp:revision>32</cp:revision>
  <cp:lastPrinted>2010-12-06T07:57:00Z</cp:lastPrinted>
  <dcterms:created xsi:type="dcterms:W3CDTF">2015-09-24T00:21:00Z</dcterms:created>
  <dcterms:modified xsi:type="dcterms:W3CDTF">2016-07-04T03:20:00Z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-001</vt:lpwstr>
  </property>
  <property fmtid="{D5CDD505-2E9C-101B-9397-08002B2CF9AE}" pid="3" name="CheckOut">
    <vt:lpwstr/>
  </property>
  <property fmtid="{D5CDD505-2E9C-101B-9397-08002B2CF9AE}" pid="4" name="CheckOutLocation">
    <vt:lpwstr>E:\zbldoc\CAXAVI\CAXAVI应用项目实施计划.doc</vt:lpwstr>
  </property>
  <property fmtid="{D5CDD505-2E9C-101B-9397-08002B2CF9AE}" pid="5" name="CheckoutMachine">
    <vt:lpwstr>ZBL</vt:lpwstr>
  </property>
  <property fmtid="{D5CDD505-2E9C-101B-9397-08002B2CF9AE}" pid="6" name="CheckInComment">
    <vt:lpwstr/>
  </property>
  <property fmtid="{D5CDD505-2E9C-101B-9397-08002B2CF9AE}" pid="7" name="CheckInDate">
    <vt:filetime>2003-05-12T03:08:43Z</vt:filetime>
  </property>
  <property fmtid="{D5CDD505-2E9C-101B-9397-08002B2CF9AE}" pid="8" name="CheckedInBy">
    <vt:lpwstr>zbl</vt:lpwstr>
  </property>
  <property fmtid="{D5CDD505-2E9C-101B-9397-08002B2CF9AE}" pid="9" name="ReleasedBy">
    <vt:lpwstr/>
  </property>
  <property fmtid="{D5CDD505-2E9C-101B-9397-08002B2CF9AE}" pid="10" name="ReleaseDate">
    <vt:lpwstr/>
  </property>
  <property fmtid="{D5CDD505-2E9C-101B-9397-08002B2CF9AE}" pid="11" name="ReleaseComment">
    <vt:lpwstr/>
  </property>
  <property fmtid="{D5CDD505-2E9C-101B-9397-08002B2CF9AE}" pid="12" name="SignOffBy">
    <vt:lpwstr/>
  </property>
  <property fmtid="{D5CDD505-2E9C-101B-9397-08002B2CF9AE}" pid="13" name="SignOffDate">
    <vt:lpwstr/>
  </property>
  <property fmtid="{D5CDD505-2E9C-101B-9397-08002B2CF9AE}" pid="14" name="SignOffComment">
    <vt:lpwstr/>
  </property>
  <property fmtid="{D5CDD505-2E9C-101B-9397-08002B2CF9AE}" pid="15" name="CFGUID">
    <vt:lpwstr>{FC134AF2-2E02-4524-A846-46BF6F608B83}</vt:lpwstr>
  </property>
  <property fmtid="{D5CDD505-2E9C-101B-9397-08002B2CF9AE}" pid="16" name="Stat">
    <vt:lpwstr>lcsindesign</vt:lpwstr>
  </property>
  <property fmtid="{D5CDD505-2E9C-101B-9397-08002B2CF9AE}" pid="17" name="Status">
    <vt:lpwstr>设计中</vt:lpwstr>
  </property>
  <property fmtid="{D5CDD505-2E9C-101B-9397-08002B2CF9AE}" pid="18" name="Revision">
    <vt:lpwstr/>
  </property>
  <property fmtid="{D5CDD505-2E9C-101B-9397-08002B2CF9AE}" pid="19" name="Version">
    <vt:lpwstr>1</vt:lpwstr>
  </property>
  <property fmtid="{D5CDD505-2E9C-101B-9397-08002B2CF9AE}" pid="20" name="RevFriendly">
    <vt:lpwstr>   原型   1</vt:lpwstr>
  </property>
  <property fmtid="{D5CDD505-2E9C-101B-9397-08002B2CF9AE}" pid="21" name="NextRevision">
    <vt:lpwstr>A</vt:lpwstr>
  </property>
  <property fmtid="{D5CDD505-2E9C-101B-9397-08002B2CF9AE}" pid="22" name="NextVersion">
    <vt:lpwstr>2</vt:lpwstr>
  </property>
  <property fmtid="{D5CDD505-2E9C-101B-9397-08002B2CF9AE}" pid="23" name="FriendlyNextRevision">
    <vt:lpwstr>版本   A 发布</vt:lpwstr>
  </property>
  <property fmtid="{D5CDD505-2E9C-101B-9397-08002B2CF9AE}" pid="24" name="FriendlyNextVersion">
    <vt:lpwstr>   原型   2</vt:lpwstr>
  </property>
</Properties>
</file>